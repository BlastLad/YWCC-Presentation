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0B526407" w14:textId="77777777" w:rsidTr="001E0877">
        <w:tc>
          <w:tcPr>
            <w:tcW w:w="7650" w:type="dxa"/>
          </w:tcPr>
          <w:p w14:paraId="5B04852B" w14:textId="77777777" w:rsidR="002B2D13" w:rsidRPr="00D60069" w:rsidRDefault="00776232">
            <w:pPr>
              <w:pStyle w:val="Title"/>
            </w:pPr>
            <w:sdt>
              <w:sdtPr>
                <w:id w:val="-1086378735"/>
                <w:placeholder>
                  <w:docPart w:val="BB9261979F67439FA939443DC675E8A7"/>
                </w:placeholder>
                <w:temporary/>
                <w:showingPlcHdr/>
                <w15:appearance w15:val="hidden"/>
              </w:sdtPr>
              <w:sdtEndPr/>
              <w:sdtContent>
                <w:r w:rsidR="006344A8" w:rsidRPr="00D60069">
                  <w:t>Team Meeting</w:t>
                </w:r>
              </w:sdtContent>
            </w:sdt>
          </w:p>
        </w:tc>
        <w:tc>
          <w:tcPr>
            <w:tcW w:w="2574" w:type="dxa"/>
            <w:vAlign w:val="bottom"/>
          </w:tcPr>
          <w:p w14:paraId="57759A49" w14:textId="6DFAD162" w:rsidR="00D62E01" w:rsidRPr="00D60069" w:rsidRDefault="0026289D">
            <w:pPr>
              <w:pStyle w:val="Heading3"/>
            </w:pPr>
            <w:r>
              <w:t>4/3/2022</w:t>
            </w:r>
          </w:p>
          <w:p w14:paraId="55ACD04A" w14:textId="514DC314" w:rsidR="00D62E01" w:rsidRPr="00D60069" w:rsidRDefault="0026289D">
            <w:pPr>
              <w:pStyle w:val="Heading3"/>
            </w:pPr>
            <w:r>
              <w:t>4:00 PM</w:t>
            </w:r>
          </w:p>
          <w:p w14:paraId="61BF84B1" w14:textId="11A17DC1" w:rsidR="002B2D13" w:rsidRPr="00D60069" w:rsidRDefault="0026289D" w:rsidP="00D62E01">
            <w:pPr>
              <w:pStyle w:val="Heading3"/>
            </w:pPr>
            <w:r>
              <w:t>Online</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2B2D13" w:rsidRPr="00D60069" w14:paraId="05CC1C65" w14:textId="77777777" w:rsidTr="00E048B4">
        <w:tc>
          <w:tcPr>
            <w:tcW w:w="1946" w:type="dxa"/>
            <w:tcMar>
              <w:top w:w="144" w:type="dxa"/>
            </w:tcMar>
          </w:tcPr>
          <w:p w14:paraId="72D41F55" w14:textId="57E7904A" w:rsidR="002B2D13" w:rsidRPr="00D60069" w:rsidRDefault="00776232" w:rsidP="00D60069">
            <w:pPr>
              <w:pStyle w:val="Heading2"/>
              <w:spacing w:after="80"/>
              <w:outlineLvl w:val="1"/>
            </w:pPr>
            <w:sdt>
              <w:sdtPr>
                <w:id w:val="834805806"/>
                <w:placeholder>
                  <w:docPart w:val="5645F676E3054CC6BF2296C025868054"/>
                </w:placeholder>
                <w:temporary/>
                <w:showingPlcHdr/>
                <w15:appearance w15:val="hidden"/>
              </w:sdtPr>
              <w:sdtEndPr/>
              <w:sdtContent>
                <w:r w:rsidR="006344A8" w:rsidRPr="00D60069">
                  <w:t>Meeting called by:</w:t>
                </w:r>
              </w:sdtContent>
            </w:sdt>
          </w:p>
        </w:tc>
        <w:tc>
          <w:tcPr>
            <w:tcW w:w="3184" w:type="dxa"/>
            <w:tcMar>
              <w:top w:w="144" w:type="dxa"/>
            </w:tcMar>
          </w:tcPr>
          <w:p w14:paraId="4EC2E1F6" w14:textId="75C57512" w:rsidR="002B2D13" w:rsidRPr="00D60069" w:rsidRDefault="002B0B9B" w:rsidP="00D60069">
            <w:pPr>
              <w:spacing w:after="80"/>
            </w:pPr>
            <w:r>
              <w:t>Sean O’Connor</w:t>
            </w:r>
          </w:p>
        </w:tc>
        <w:tc>
          <w:tcPr>
            <w:tcW w:w="1779" w:type="dxa"/>
            <w:tcMar>
              <w:top w:w="144" w:type="dxa"/>
            </w:tcMar>
          </w:tcPr>
          <w:p w14:paraId="25636B5E" w14:textId="77777777" w:rsidR="002B2D13" w:rsidRPr="00D60069" w:rsidRDefault="00776232" w:rsidP="00D60069">
            <w:pPr>
              <w:pStyle w:val="Heading2"/>
              <w:spacing w:after="80"/>
              <w:outlineLvl w:val="1"/>
            </w:pPr>
            <w:sdt>
              <w:sdtPr>
                <w:id w:val="-442851289"/>
                <w:placeholder>
                  <w:docPart w:val="F8F3B1D5DA5C4EEABBBBD271B1F1579B"/>
                </w:placeholder>
                <w:temporary/>
                <w:showingPlcHdr/>
                <w15:appearance w15:val="hidden"/>
              </w:sdtPr>
              <w:sdtEndPr/>
              <w:sdtContent>
                <w:r w:rsidR="006344A8" w:rsidRPr="00D60069">
                  <w:t>Type of meeting:</w:t>
                </w:r>
              </w:sdtContent>
            </w:sdt>
          </w:p>
        </w:tc>
        <w:tc>
          <w:tcPr>
            <w:tcW w:w="3315" w:type="dxa"/>
            <w:tcMar>
              <w:top w:w="144" w:type="dxa"/>
            </w:tcMar>
          </w:tcPr>
          <w:p w14:paraId="721AB62F" w14:textId="13B1C2F5" w:rsidR="002B2D13" w:rsidRPr="00D60069" w:rsidRDefault="002B0B9B" w:rsidP="00D60069">
            <w:pPr>
              <w:spacing w:after="80"/>
            </w:pPr>
            <w:r>
              <w:t>4:00</w:t>
            </w:r>
          </w:p>
        </w:tc>
      </w:tr>
      <w:tr w:rsidR="002B2D13" w:rsidRPr="00D60069" w14:paraId="244EAB7F" w14:textId="77777777" w:rsidTr="00E048B4">
        <w:sdt>
          <w:sdtPr>
            <w:id w:val="-906145096"/>
            <w:placeholder>
              <w:docPart w:val="C50B06D9276747338DA420CA532C68CD"/>
            </w:placeholder>
            <w:temporary/>
            <w:showingPlcHdr/>
            <w15:appearance w15:val="hidden"/>
          </w:sdtPr>
          <w:sdtEndPr/>
          <w:sdtContent>
            <w:tc>
              <w:tcPr>
                <w:tcW w:w="1946" w:type="dxa"/>
              </w:tcPr>
              <w:p w14:paraId="0269F0CA" w14:textId="77777777" w:rsidR="002B2D13" w:rsidRPr="00D60069" w:rsidRDefault="006344A8" w:rsidP="00D60069">
                <w:pPr>
                  <w:pStyle w:val="Heading2"/>
                  <w:spacing w:after="80"/>
                  <w:outlineLvl w:val="1"/>
                </w:pPr>
                <w:r w:rsidRPr="00D60069">
                  <w:t>Facilitator:</w:t>
                </w:r>
              </w:p>
            </w:tc>
          </w:sdtContent>
        </w:sdt>
        <w:tc>
          <w:tcPr>
            <w:tcW w:w="3184" w:type="dxa"/>
          </w:tcPr>
          <w:p w14:paraId="35471B4C" w14:textId="63B28A56" w:rsidR="002B2D13" w:rsidRPr="00D60069" w:rsidRDefault="002B0B9B" w:rsidP="00D60069">
            <w:pPr>
              <w:spacing w:after="80"/>
            </w:pPr>
            <w:r>
              <w:t>Sean O’Connor</w:t>
            </w:r>
          </w:p>
        </w:tc>
        <w:tc>
          <w:tcPr>
            <w:tcW w:w="1779" w:type="dxa"/>
          </w:tcPr>
          <w:p w14:paraId="03EF0902" w14:textId="77777777" w:rsidR="002B2D13" w:rsidRPr="00D60069" w:rsidRDefault="00776232" w:rsidP="00D60069">
            <w:pPr>
              <w:pStyle w:val="Heading2"/>
              <w:spacing w:after="80"/>
              <w:outlineLvl w:val="1"/>
            </w:pPr>
            <w:sdt>
              <w:sdtPr>
                <w:id w:val="795647141"/>
                <w:placeholder>
                  <w:docPart w:val="DAC1609BF527447AB0EAAD71C5624600"/>
                </w:placeholder>
                <w:temporary/>
                <w:showingPlcHdr/>
                <w15:appearance w15:val="hidden"/>
              </w:sdtPr>
              <w:sdtEndPr/>
              <w:sdtContent>
                <w:r w:rsidR="006344A8" w:rsidRPr="00D60069">
                  <w:t>Note taker:</w:t>
                </w:r>
              </w:sdtContent>
            </w:sdt>
          </w:p>
        </w:tc>
        <w:tc>
          <w:tcPr>
            <w:tcW w:w="3315" w:type="dxa"/>
          </w:tcPr>
          <w:p w14:paraId="04394668" w14:textId="32623F81" w:rsidR="002B2D13" w:rsidRPr="00D60069" w:rsidRDefault="00074608" w:rsidP="00D60069">
            <w:pPr>
              <w:spacing w:after="80"/>
            </w:pPr>
            <w:r>
              <w:t>Sean O’Connor</w:t>
            </w:r>
          </w:p>
        </w:tc>
      </w:tr>
      <w:tr w:rsidR="002B2D13" w:rsidRPr="00D60069" w14:paraId="32F50CCC" w14:textId="77777777" w:rsidTr="00E048B4">
        <w:tc>
          <w:tcPr>
            <w:tcW w:w="1946" w:type="dxa"/>
          </w:tcPr>
          <w:p w14:paraId="7915E4F3" w14:textId="77777777" w:rsidR="002B2D13" w:rsidRPr="00D60069" w:rsidRDefault="00776232" w:rsidP="00D60069">
            <w:pPr>
              <w:pStyle w:val="Heading2"/>
              <w:spacing w:after="80"/>
              <w:outlineLvl w:val="1"/>
            </w:pPr>
            <w:sdt>
              <w:sdtPr>
                <w:id w:val="-1232768380"/>
                <w:placeholder>
                  <w:docPart w:val="54B66845DB594151971B4271A8999682"/>
                </w:placeholder>
                <w:temporary/>
                <w:showingPlcHdr/>
                <w15:appearance w15:val="hidden"/>
              </w:sdtPr>
              <w:sdtEndPr/>
              <w:sdtContent>
                <w:r w:rsidR="006344A8" w:rsidRPr="00D60069">
                  <w:t>Timekeeper:</w:t>
                </w:r>
              </w:sdtContent>
            </w:sdt>
          </w:p>
        </w:tc>
        <w:tc>
          <w:tcPr>
            <w:tcW w:w="3184" w:type="dxa"/>
          </w:tcPr>
          <w:p w14:paraId="57FD38DC" w14:textId="3C6A264F" w:rsidR="002B2D13" w:rsidRPr="00D60069" w:rsidRDefault="002B0B9B" w:rsidP="00D60069">
            <w:pPr>
              <w:spacing w:after="80"/>
            </w:pPr>
            <w:r>
              <w:t>Rudolph Paulin</w:t>
            </w:r>
          </w:p>
        </w:tc>
        <w:tc>
          <w:tcPr>
            <w:tcW w:w="1779" w:type="dxa"/>
          </w:tcPr>
          <w:p w14:paraId="287B300E" w14:textId="77777777" w:rsidR="002B2D13" w:rsidRPr="00D60069" w:rsidRDefault="002B2D13" w:rsidP="00D60069">
            <w:pPr>
              <w:pStyle w:val="Heading2"/>
              <w:spacing w:after="80"/>
              <w:outlineLvl w:val="1"/>
            </w:pPr>
          </w:p>
        </w:tc>
        <w:tc>
          <w:tcPr>
            <w:tcW w:w="3315" w:type="dxa"/>
          </w:tcPr>
          <w:p w14:paraId="18EF64A7" w14:textId="77777777" w:rsidR="002B2D13" w:rsidRPr="00D60069" w:rsidRDefault="002B2D13"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D60069" w14:paraId="7124C6BF" w14:textId="77777777" w:rsidTr="00E048B4">
        <w:tc>
          <w:tcPr>
            <w:tcW w:w="1980" w:type="dxa"/>
            <w:tcMar>
              <w:top w:w="144" w:type="dxa"/>
            </w:tcMar>
          </w:tcPr>
          <w:p w14:paraId="7DF8B570" w14:textId="77777777" w:rsidR="002B2D13" w:rsidRPr="00D60069" w:rsidRDefault="00776232">
            <w:pPr>
              <w:pStyle w:val="Heading2"/>
            </w:pPr>
            <w:sdt>
              <w:sdtPr>
                <w:id w:val="1643469904"/>
                <w:placeholder>
                  <w:docPart w:val="1F81DF63A97D4B27B4D808B8AF3E9E25"/>
                </w:placeholder>
                <w:temporary/>
                <w:showingPlcHdr/>
                <w15:appearance w15:val="hidden"/>
              </w:sdtPr>
              <w:sdtEndPr/>
              <w:sdtContent>
                <w:r w:rsidR="006344A8" w:rsidRPr="00D60069">
                  <w:t>Attendees:</w:t>
                </w:r>
              </w:sdtContent>
            </w:sdt>
          </w:p>
        </w:tc>
        <w:tc>
          <w:tcPr>
            <w:tcW w:w="8244" w:type="dxa"/>
            <w:tcMar>
              <w:top w:w="144" w:type="dxa"/>
            </w:tcMar>
          </w:tcPr>
          <w:p w14:paraId="495586E4" w14:textId="1036CE29" w:rsidR="002B2D13" w:rsidRPr="00D60069" w:rsidRDefault="002B0B9B" w:rsidP="00D62E01">
            <w:r>
              <w:t>Sean O’Connor, Rudolph Paulin, Christina Hilario</w:t>
            </w:r>
          </w:p>
        </w:tc>
      </w:tr>
      <w:tr w:rsidR="002B2D13" w:rsidRPr="00D60069" w14:paraId="72550705" w14:textId="77777777" w:rsidTr="00E048B4">
        <w:tc>
          <w:tcPr>
            <w:tcW w:w="1980" w:type="dxa"/>
          </w:tcPr>
          <w:p w14:paraId="2AE97923" w14:textId="77777777" w:rsidR="002B2D13" w:rsidRPr="00D60069" w:rsidRDefault="00776232">
            <w:pPr>
              <w:pStyle w:val="Heading2"/>
            </w:pPr>
            <w:sdt>
              <w:sdtPr>
                <w:id w:val="-1255275818"/>
                <w:placeholder>
                  <w:docPart w:val="23D5695D0F7143AD881D0586A6128E26"/>
                </w:placeholder>
                <w:temporary/>
                <w:showingPlcHdr/>
                <w15:appearance w15:val="hidden"/>
              </w:sdtPr>
              <w:sdtEndPr/>
              <w:sdtContent>
                <w:r w:rsidR="006344A8" w:rsidRPr="00D60069">
                  <w:t>Please read:</w:t>
                </w:r>
              </w:sdtContent>
            </w:sdt>
          </w:p>
        </w:tc>
        <w:tc>
          <w:tcPr>
            <w:tcW w:w="8244" w:type="dxa"/>
          </w:tcPr>
          <w:p w14:paraId="59D8EEFB" w14:textId="08CD3F39" w:rsidR="002B2D13" w:rsidRPr="00D60069" w:rsidRDefault="00435D9E">
            <w:r>
              <w:t>Last week’s meeting notes</w:t>
            </w:r>
          </w:p>
        </w:tc>
      </w:tr>
      <w:tr w:rsidR="002B2D13" w:rsidRPr="00D60069" w14:paraId="076822F4" w14:textId="77777777" w:rsidTr="00E048B4">
        <w:tc>
          <w:tcPr>
            <w:tcW w:w="1980" w:type="dxa"/>
          </w:tcPr>
          <w:p w14:paraId="42FB43FA" w14:textId="77777777" w:rsidR="002B2D13" w:rsidRPr="00D60069" w:rsidRDefault="00776232">
            <w:pPr>
              <w:pStyle w:val="Heading2"/>
            </w:pPr>
            <w:sdt>
              <w:sdtPr>
                <w:id w:val="681237791"/>
                <w:placeholder>
                  <w:docPart w:val="5900FFB48FAA493389CADE972840A382"/>
                </w:placeholder>
                <w:temporary/>
                <w:showingPlcHdr/>
                <w15:appearance w15:val="hidden"/>
              </w:sdtPr>
              <w:sdtEndPr/>
              <w:sdtContent>
                <w:r w:rsidR="006344A8" w:rsidRPr="00D60069">
                  <w:t>Please bring:</w:t>
                </w:r>
              </w:sdtContent>
            </w:sdt>
          </w:p>
        </w:tc>
        <w:tc>
          <w:tcPr>
            <w:tcW w:w="8244" w:type="dxa"/>
          </w:tcPr>
          <w:p w14:paraId="3C6B9CB8" w14:textId="09E12B5A" w:rsidR="002B2D13" w:rsidRPr="00D60069" w:rsidRDefault="002B2D13" w:rsidP="00D62E01"/>
        </w:tc>
      </w:tr>
    </w:tbl>
    <w:sdt>
      <w:sdtPr>
        <w:id w:val="-2901889"/>
        <w:placeholder>
          <w:docPart w:val="C83E1524BEDD4A89A5E7E59510DB70E2"/>
        </w:placeholder>
        <w:temporary/>
        <w:showingPlcHdr/>
        <w15:appearance w15:val="hidden"/>
      </w:sdtPr>
      <w:sdtEndPr/>
      <w:sdtContent>
        <w:p w14:paraId="41119187"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1E117693" w14:textId="77777777" w:rsidTr="00D62E01">
        <w:tc>
          <w:tcPr>
            <w:tcW w:w="1620" w:type="dxa"/>
          </w:tcPr>
          <w:bookmarkStart w:id="0" w:name="MinuteItems"/>
          <w:bookmarkStart w:id="1" w:name="MinuteTopicSection"/>
          <w:bookmarkEnd w:id="0"/>
          <w:p w14:paraId="5A08CC4C" w14:textId="77777777" w:rsidR="002B2D13" w:rsidRPr="00D60069" w:rsidRDefault="00776232">
            <w:pPr>
              <w:pStyle w:val="Heading2"/>
            </w:pPr>
            <w:sdt>
              <w:sdtPr>
                <w:id w:val="90904773"/>
                <w:placeholder>
                  <w:docPart w:val="9040E4B99B8D4E439B958201C7EC8C94"/>
                </w:placeholder>
                <w:temporary/>
                <w:showingPlcHdr/>
                <w15:appearance w15:val="hidden"/>
              </w:sdtPr>
              <w:sdtEndPr/>
              <w:sdtContent>
                <w:r w:rsidR="006344A8" w:rsidRPr="00D60069">
                  <w:t>Agenda item:</w:t>
                </w:r>
              </w:sdtContent>
            </w:sdt>
          </w:p>
        </w:tc>
        <w:tc>
          <w:tcPr>
            <w:tcW w:w="4970" w:type="dxa"/>
          </w:tcPr>
          <w:p w14:paraId="1E925ACD" w14:textId="6F7712D1" w:rsidR="002B2D13" w:rsidRPr="00D60069" w:rsidRDefault="00435D9E">
            <w:r>
              <w:t>Present the Resources that we found on our own</w:t>
            </w:r>
          </w:p>
        </w:tc>
        <w:tc>
          <w:tcPr>
            <w:tcW w:w="1324" w:type="dxa"/>
          </w:tcPr>
          <w:p w14:paraId="6FB2201E" w14:textId="77777777" w:rsidR="002B2D13" w:rsidRPr="00D60069" w:rsidRDefault="00776232">
            <w:pPr>
              <w:pStyle w:val="Heading2"/>
            </w:pPr>
            <w:sdt>
              <w:sdtPr>
                <w:id w:val="1737199064"/>
                <w:placeholder>
                  <w:docPart w:val="644E306027FE48BDA7FFA7E57B76E50A"/>
                </w:placeholder>
                <w:temporary/>
                <w:showingPlcHdr/>
                <w15:appearance w15:val="hidden"/>
              </w:sdtPr>
              <w:sdtEndPr/>
              <w:sdtContent>
                <w:r w:rsidR="006344A8" w:rsidRPr="00D60069">
                  <w:t>Presenter:</w:t>
                </w:r>
              </w:sdtContent>
            </w:sdt>
          </w:p>
        </w:tc>
        <w:tc>
          <w:tcPr>
            <w:tcW w:w="2310" w:type="dxa"/>
          </w:tcPr>
          <w:p w14:paraId="1F872133" w14:textId="782F6854" w:rsidR="002B2D13" w:rsidRPr="00D60069" w:rsidRDefault="00435D9E">
            <w:r>
              <w:t>All individuals</w:t>
            </w:r>
          </w:p>
        </w:tc>
      </w:tr>
    </w:tbl>
    <w:p w14:paraId="1EFE9F19" w14:textId="77777777" w:rsidR="002B2D13" w:rsidRPr="00D60069" w:rsidRDefault="00776232">
      <w:pPr>
        <w:pStyle w:val="Heading4"/>
      </w:pPr>
      <w:sdt>
        <w:sdtPr>
          <w:id w:val="-391195506"/>
          <w:placeholder>
            <w:docPart w:val="3759F6BF2B4C4CC2B7255D5B6FBB2A91"/>
          </w:placeholder>
          <w:temporary/>
          <w:showingPlcHdr/>
          <w15:appearance w15:val="hidden"/>
        </w:sdtPr>
        <w:sdtEndPr/>
        <w:sdtContent>
          <w:r w:rsidR="006344A8" w:rsidRPr="00D60069">
            <w:t>Discussion:</w:t>
          </w:r>
        </w:sdtContent>
      </w:sdt>
    </w:p>
    <w:p w14:paraId="292A56AE" w14:textId="11A5B2F9" w:rsidR="002B2D13" w:rsidRPr="00D60069" w:rsidRDefault="00435D9E">
      <w:r>
        <w:t>To start the meeting team members will follow up on the action item from last week</w:t>
      </w:r>
      <w:r w:rsidR="00A22961">
        <w:t xml:space="preserve"> where we were to gather online resources that we could use for the assessment of the user design. Each member will bring up what they found and why they think it would be a good resource.</w:t>
      </w:r>
    </w:p>
    <w:p w14:paraId="584C0775" w14:textId="77777777" w:rsidR="002B2D13" w:rsidRPr="00D60069" w:rsidRDefault="00776232">
      <w:pPr>
        <w:pStyle w:val="Heading4"/>
      </w:pPr>
      <w:sdt>
        <w:sdtPr>
          <w:id w:val="1574465788"/>
          <w:placeholder>
            <w:docPart w:val="DFF35CE89A804FE9B6EA615366EC6495"/>
          </w:placeholder>
          <w:temporary/>
          <w:showingPlcHdr/>
          <w15:appearance w15:val="hidden"/>
        </w:sdtPr>
        <w:sdtEndPr/>
        <w:sdtContent>
          <w:r w:rsidR="006344A8" w:rsidRPr="00D60069">
            <w:t>Conclusions:</w:t>
          </w:r>
        </w:sdtContent>
      </w:sdt>
    </w:p>
    <w:p w14:paraId="77C700D2" w14:textId="6A137A97" w:rsidR="002B2D13" w:rsidRPr="00D60069" w:rsidRDefault="00A22961">
      <w:r>
        <w:t xml:space="preserve">In total between all team </w:t>
      </w:r>
      <w:r w:rsidR="00DE78E4">
        <w:t>members,</w:t>
      </w:r>
      <w:r>
        <w:t xml:space="preserve"> we found 6 sites that we liked and 2 apps.</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D60069" w14:paraId="22220B44" w14:textId="77777777" w:rsidTr="001E0877">
        <w:trPr>
          <w:tblHeader/>
        </w:trPr>
        <w:tc>
          <w:tcPr>
            <w:tcW w:w="5310" w:type="dxa"/>
            <w:vAlign w:val="bottom"/>
          </w:tcPr>
          <w:bookmarkStart w:id="2" w:name="MinuteDiscussion"/>
          <w:bookmarkStart w:id="3" w:name="MinuteActionItems"/>
          <w:bookmarkEnd w:id="2"/>
          <w:bookmarkEnd w:id="3"/>
          <w:p w14:paraId="28777905" w14:textId="77777777" w:rsidR="002B2D13" w:rsidRPr="00D60069" w:rsidRDefault="00776232" w:rsidP="00D60069">
            <w:pPr>
              <w:pStyle w:val="Heading2"/>
              <w:spacing w:after="80"/>
              <w:outlineLvl w:val="1"/>
            </w:pPr>
            <w:sdt>
              <w:sdtPr>
                <w:id w:val="-1717032099"/>
                <w:placeholder>
                  <w:docPart w:val="4CD356351765470D94C13E6A73B577F7"/>
                </w:placeholder>
                <w:temporary/>
                <w:showingPlcHdr/>
                <w15:appearance w15:val="hidden"/>
              </w:sdtPr>
              <w:sdtEndPr/>
              <w:sdtContent>
                <w:r w:rsidR="006344A8" w:rsidRPr="00D60069">
                  <w:t>Action items</w:t>
                </w:r>
              </w:sdtContent>
            </w:sdt>
          </w:p>
        </w:tc>
        <w:bookmarkStart w:id="4" w:name="MinutePersonResponsible"/>
        <w:bookmarkEnd w:id="4"/>
        <w:tc>
          <w:tcPr>
            <w:tcW w:w="3060" w:type="dxa"/>
            <w:vAlign w:val="bottom"/>
          </w:tcPr>
          <w:p w14:paraId="0A6A6AB2" w14:textId="77777777" w:rsidR="002B2D13" w:rsidRPr="00D60069" w:rsidRDefault="00776232" w:rsidP="00D60069">
            <w:pPr>
              <w:pStyle w:val="Heading2"/>
              <w:spacing w:after="80"/>
              <w:outlineLvl w:val="1"/>
            </w:pPr>
            <w:sdt>
              <w:sdtPr>
                <w:id w:val="-319821758"/>
                <w:placeholder>
                  <w:docPart w:val="92F4C35168B342F9B3FBC1045ED901E0"/>
                </w:placeholder>
                <w:temporary/>
                <w:showingPlcHdr/>
                <w15:appearance w15:val="hidden"/>
              </w:sdtPr>
              <w:sdtEndPr/>
              <w:sdtContent>
                <w:r w:rsidR="006344A8" w:rsidRPr="00D60069">
                  <w:t>Person responsible</w:t>
                </w:r>
              </w:sdtContent>
            </w:sdt>
          </w:p>
        </w:tc>
        <w:bookmarkStart w:id="5" w:name="MinuteDeadline"/>
        <w:bookmarkEnd w:id="5"/>
        <w:tc>
          <w:tcPr>
            <w:tcW w:w="1854" w:type="dxa"/>
            <w:vAlign w:val="bottom"/>
          </w:tcPr>
          <w:p w14:paraId="2F8BD2C8" w14:textId="77777777" w:rsidR="002B2D13" w:rsidRPr="00D60069" w:rsidRDefault="00776232" w:rsidP="00D60069">
            <w:pPr>
              <w:pStyle w:val="Heading2"/>
              <w:spacing w:after="80"/>
              <w:outlineLvl w:val="1"/>
            </w:pPr>
            <w:sdt>
              <w:sdtPr>
                <w:id w:val="433413345"/>
                <w:placeholder>
                  <w:docPart w:val="F8E82AD514B44F95B164754DA1997898"/>
                </w:placeholder>
                <w:temporary/>
                <w:showingPlcHdr/>
                <w15:appearance w15:val="hidden"/>
              </w:sdtPr>
              <w:sdtEndPr/>
              <w:sdtContent>
                <w:r w:rsidR="006344A8" w:rsidRPr="00D60069">
                  <w:t>Deadline</w:t>
                </w:r>
              </w:sdtContent>
            </w:sdt>
          </w:p>
        </w:tc>
      </w:tr>
      <w:tr w:rsidR="002B2D13" w:rsidRPr="00D60069" w14:paraId="7A832CA9" w14:textId="77777777" w:rsidTr="00D60069">
        <w:tc>
          <w:tcPr>
            <w:tcW w:w="5310" w:type="dxa"/>
          </w:tcPr>
          <w:p w14:paraId="0F16E38F" w14:textId="40F0A8E7" w:rsidR="002B2D13" w:rsidRPr="00D60069" w:rsidRDefault="00A22961" w:rsidP="00D60069">
            <w:pPr>
              <w:pStyle w:val="ListBullet"/>
              <w:spacing w:after="80"/>
            </w:pPr>
            <w:r>
              <w:t>None as this was the action item from last week</w:t>
            </w:r>
          </w:p>
        </w:tc>
        <w:tc>
          <w:tcPr>
            <w:tcW w:w="3060" w:type="dxa"/>
          </w:tcPr>
          <w:p w14:paraId="7C248CBC" w14:textId="784853D4" w:rsidR="002B2D13" w:rsidRPr="00D60069" w:rsidRDefault="002B2D13" w:rsidP="00D60069">
            <w:pPr>
              <w:spacing w:after="80"/>
            </w:pPr>
          </w:p>
        </w:tc>
        <w:tc>
          <w:tcPr>
            <w:tcW w:w="1854" w:type="dxa"/>
          </w:tcPr>
          <w:p w14:paraId="2137F372" w14:textId="0943CB12" w:rsidR="002B2D13" w:rsidRPr="00D60069" w:rsidRDefault="002B2D13" w:rsidP="00D60069">
            <w:pPr>
              <w:spacing w:after="80"/>
            </w:pPr>
          </w:p>
        </w:tc>
      </w:tr>
      <w:tr w:rsidR="002B2D13" w:rsidRPr="00D60069" w14:paraId="7D08E550" w14:textId="77777777" w:rsidTr="00D60069">
        <w:tc>
          <w:tcPr>
            <w:tcW w:w="5310" w:type="dxa"/>
          </w:tcPr>
          <w:p w14:paraId="15553DD7" w14:textId="5873DC09" w:rsidR="002B2D13" w:rsidRPr="00D60069" w:rsidRDefault="002B2D13" w:rsidP="00D60069">
            <w:pPr>
              <w:pStyle w:val="ListBullet"/>
              <w:spacing w:after="80"/>
            </w:pPr>
          </w:p>
        </w:tc>
        <w:tc>
          <w:tcPr>
            <w:tcW w:w="3060" w:type="dxa"/>
          </w:tcPr>
          <w:p w14:paraId="0232310F" w14:textId="265F19DD" w:rsidR="002B2D13" w:rsidRPr="00D60069" w:rsidRDefault="002B2D13" w:rsidP="00D60069">
            <w:pPr>
              <w:spacing w:after="80"/>
            </w:pPr>
          </w:p>
        </w:tc>
        <w:tc>
          <w:tcPr>
            <w:tcW w:w="1854" w:type="dxa"/>
          </w:tcPr>
          <w:p w14:paraId="5A90B8A8" w14:textId="7EC8697A" w:rsidR="002B2D13" w:rsidRPr="00D60069" w:rsidRDefault="002B2D13" w:rsidP="00D60069">
            <w:pPr>
              <w:spacing w:after="80"/>
            </w:pPr>
          </w:p>
        </w:tc>
      </w:tr>
      <w:tr w:rsidR="002B2D13" w:rsidRPr="00D60069" w14:paraId="1670EDA2" w14:textId="77777777" w:rsidTr="00D60069">
        <w:tc>
          <w:tcPr>
            <w:tcW w:w="5310" w:type="dxa"/>
            <w:tcMar>
              <w:bottom w:w="288" w:type="dxa"/>
            </w:tcMar>
          </w:tcPr>
          <w:p w14:paraId="59522E90" w14:textId="40292E1A" w:rsidR="002B2D13" w:rsidRPr="00D60069" w:rsidRDefault="002B2D13" w:rsidP="00D60069">
            <w:pPr>
              <w:pStyle w:val="ListBullet"/>
              <w:spacing w:after="80"/>
            </w:pPr>
          </w:p>
        </w:tc>
        <w:tc>
          <w:tcPr>
            <w:tcW w:w="3060" w:type="dxa"/>
            <w:tcMar>
              <w:bottom w:w="288" w:type="dxa"/>
            </w:tcMar>
          </w:tcPr>
          <w:p w14:paraId="40D137EF" w14:textId="46F47FBC" w:rsidR="002B2D13" w:rsidRPr="00D60069" w:rsidRDefault="002B2D13" w:rsidP="00D60069">
            <w:pPr>
              <w:spacing w:after="80"/>
            </w:pPr>
          </w:p>
        </w:tc>
        <w:tc>
          <w:tcPr>
            <w:tcW w:w="1854" w:type="dxa"/>
            <w:tcMar>
              <w:bottom w:w="288" w:type="dxa"/>
            </w:tcMar>
          </w:tcPr>
          <w:p w14:paraId="355B9BB3" w14:textId="388EA823" w:rsidR="002B2D13" w:rsidRPr="00D60069" w:rsidRDefault="002B2D13" w:rsidP="00D60069">
            <w:pPr>
              <w:spacing w:after="80"/>
            </w:pP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6FEA814D" w14:textId="77777777" w:rsidTr="00D62E01">
        <w:tc>
          <w:tcPr>
            <w:tcW w:w="1620" w:type="dxa"/>
          </w:tcPr>
          <w:bookmarkEnd w:id="1"/>
          <w:p w14:paraId="05591DE5" w14:textId="77777777" w:rsidR="00D62E01" w:rsidRPr="00D60069" w:rsidRDefault="00776232" w:rsidP="006344A8">
            <w:pPr>
              <w:pStyle w:val="Heading2"/>
            </w:pPr>
            <w:sdt>
              <w:sdtPr>
                <w:id w:val="113951409"/>
                <w:placeholder>
                  <w:docPart w:val="DE92D2368EB548BD90D6CE976CD3AC6C"/>
                </w:placeholder>
                <w:temporary/>
                <w:showingPlcHdr/>
                <w15:appearance w15:val="hidden"/>
              </w:sdtPr>
              <w:sdtEndPr/>
              <w:sdtContent>
                <w:r w:rsidR="00D62E01" w:rsidRPr="00D60069">
                  <w:t>Agenda item:</w:t>
                </w:r>
              </w:sdtContent>
            </w:sdt>
          </w:p>
        </w:tc>
        <w:tc>
          <w:tcPr>
            <w:tcW w:w="4970" w:type="dxa"/>
          </w:tcPr>
          <w:p w14:paraId="46DC9CF4" w14:textId="1D847BF1" w:rsidR="00D62E01" w:rsidRPr="00D60069" w:rsidRDefault="0026289D" w:rsidP="006344A8">
            <w:r>
              <w:t>Decide on resources that we will use to form our presentation</w:t>
            </w:r>
          </w:p>
        </w:tc>
        <w:tc>
          <w:tcPr>
            <w:tcW w:w="1324" w:type="dxa"/>
          </w:tcPr>
          <w:p w14:paraId="187E106A" w14:textId="77777777" w:rsidR="00D62E01" w:rsidRPr="00D60069" w:rsidRDefault="00776232" w:rsidP="006344A8">
            <w:pPr>
              <w:pStyle w:val="Heading2"/>
            </w:pPr>
            <w:sdt>
              <w:sdtPr>
                <w:id w:val="1072624145"/>
                <w:placeholder>
                  <w:docPart w:val="0DCBBE7FDB0D4059B52BBE98C9F757AA"/>
                </w:placeholder>
                <w:temporary/>
                <w:showingPlcHdr/>
                <w15:appearance w15:val="hidden"/>
              </w:sdtPr>
              <w:sdtEndPr/>
              <w:sdtContent>
                <w:r w:rsidR="00D62E01" w:rsidRPr="00D60069">
                  <w:t>Presenter:</w:t>
                </w:r>
              </w:sdtContent>
            </w:sdt>
          </w:p>
        </w:tc>
        <w:tc>
          <w:tcPr>
            <w:tcW w:w="2310" w:type="dxa"/>
          </w:tcPr>
          <w:p w14:paraId="374868D5" w14:textId="35D752A1" w:rsidR="00D62E01" w:rsidRPr="00D60069" w:rsidRDefault="0026289D" w:rsidP="006344A8">
            <w:r>
              <w:t>All individuals but facilitated by Sean</w:t>
            </w:r>
          </w:p>
        </w:tc>
      </w:tr>
    </w:tbl>
    <w:p w14:paraId="126F6395" w14:textId="77777777" w:rsidR="00D62E01" w:rsidRPr="00D60069" w:rsidRDefault="00776232" w:rsidP="00D62E01">
      <w:pPr>
        <w:pStyle w:val="Heading4"/>
      </w:pPr>
      <w:sdt>
        <w:sdtPr>
          <w:id w:val="1495455185"/>
          <w:placeholder>
            <w:docPart w:val="01BBFDB6CA21486FB28AD3A0C5BEC5D7"/>
          </w:placeholder>
          <w:temporary/>
          <w:showingPlcHdr/>
          <w15:appearance w15:val="hidden"/>
        </w:sdtPr>
        <w:sdtEndPr/>
        <w:sdtContent>
          <w:r w:rsidR="00D62E01" w:rsidRPr="00D60069">
            <w:t>Discussion:</w:t>
          </w:r>
        </w:sdtContent>
      </w:sdt>
    </w:p>
    <w:p w14:paraId="564C014D" w14:textId="25A68D53" w:rsidR="00D62E01" w:rsidRPr="00D60069" w:rsidRDefault="00DE78E4" w:rsidP="00D62E01">
      <w:r>
        <w:t xml:space="preserve">Using the resources presented from agenda item #1. We will have an open discussion on what resources that we want to actually use. </w:t>
      </w:r>
      <w:r w:rsidR="005036F2">
        <w:t xml:space="preserve">By the end of this </w:t>
      </w:r>
      <w:r w:rsidR="00A03151">
        <w:t>meeting,</w:t>
      </w:r>
      <w:r w:rsidR="005036F2">
        <w:t xml:space="preserve"> we will have chosen resources that we want to use.</w:t>
      </w:r>
    </w:p>
    <w:p w14:paraId="3CDACD53" w14:textId="77777777" w:rsidR="00D62E01" w:rsidRPr="00D60069" w:rsidRDefault="00776232" w:rsidP="00D62E01">
      <w:pPr>
        <w:pStyle w:val="Heading4"/>
      </w:pPr>
      <w:sdt>
        <w:sdtPr>
          <w:id w:val="-1295436725"/>
          <w:placeholder>
            <w:docPart w:val="6D8260EA82C6426E94B2C992C3A78B8E"/>
          </w:placeholder>
          <w:temporary/>
          <w:showingPlcHdr/>
          <w15:appearance w15:val="hidden"/>
        </w:sdtPr>
        <w:sdtEndPr/>
        <w:sdtContent>
          <w:r w:rsidR="00D62E01" w:rsidRPr="00D60069">
            <w:t>Conclusions:</w:t>
          </w:r>
        </w:sdtContent>
      </w:sdt>
    </w:p>
    <w:p w14:paraId="3103C7A3" w14:textId="11A3E58C" w:rsidR="00D62E01" w:rsidRPr="00D60069" w:rsidRDefault="00E630C4" w:rsidP="00D62E01">
      <w:r>
        <w:t xml:space="preserve">We decided to use 3 resources from the 6 sites that we found online. (Links At the bottom of the word doc) as well as NC Medicaid managed care and </w:t>
      </w:r>
      <w:proofErr w:type="spellStart"/>
      <w:r>
        <w:t>SlowCOVIDNC</w:t>
      </w:r>
      <w:proofErr w:type="spellEnd"/>
      <w:r>
        <w:t>. Apps on google play</w:t>
      </w:r>
      <w:r w:rsidR="00297A7B">
        <w:t>.</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D60069" w14:paraId="7191BAD0" w14:textId="77777777" w:rsidTr="001E0877">
        <w:trPr>
          <w:tblHeader/>
        </w:trPr>
        <w:tc>
          <w:tcPr>
            <w:tcW w:w="5310" w:type="dxa"/>
            <w:vAlign w:val="bottom"/>
          </w:tcPr>
          <w:p w14:paraId="790E93ED" w14:textId="77777777" w:rsidR="00D60069" w:rsidRPr="00D60069" w:rsidRDefault="00776232" w:rsidP="00284200">
            <w:pPr>
              <w:pStyle w:val="Heading2"/>
              <w:spacing w:after="80"/>
              <w:outlineLvl w:val="1"/>
            </w:pPr>
            <w:sdt>
              <w:sdtPr>
                <w:id w:val="1576775990"/>
                <w:placeholder>
                  <w:docPart w:val="A7F013080A1843B996E8DA83C402CC18"/>
                </w:placeholder>
                <w:temporary/>
                <w:showingPlcHdr/>
                <w15:appearance w15:val="hidden"/>
              </w:sdtPr>
              <w:sdtEndPr/>
              <w:sdtContent>
                <w:r w:rsidR="00D60069" w:rsidRPr="00D60069">
                  <w:t>Action items</w:t>
                </w:r>
              </w:sdtContent>
            </w:sdt>
          </w:p>
        </w:tc>
        <w:tc>
          <w:tcPr>
            <w:tcW w:w="3060" w:type="dxa"/>
            <w:vAlign w:val="bottom"/>
          </w:tcPr>
          <w:p w14:paraId="3F4DD186" w14:textId="77777777" w:rsidR="00D60069" w:rsidRPr="00D60069" w:rsidRDefault="00776232" w:rsidP="00284200">
            <w:pPr>
              <w:pStyle w:val="Heading2"/>
              <w:spacing w:after="80"/>
              <w:outlineLvl w:val="1"/>
            </w:pPr>
            <w:sdt>
              <w:sdtPr>
                <w:id w:val="-778569795"/>
                <w:placeholder>
                  <w:docPart w:val="99D963A3B8EA48699FAFEB50F63862BC"/>
                </w:placeholder>
                <w:temporary/>
                <w:showingPlcHdr/>
                <w15:appearance w15:val="hidden"/>
              </w:sdtPr>
              <w:sdtEndPr/>
              <w:sdtContent>
                <w:r w:rsidR="00D60069" w:rsidRPr="00D60069">
                  <w:t>Person responsible</w:t>
                </w:r>
              </w:sdtContent>
            </w:sdt>
          </w:p>
        </w:tc>
        <w:tc>
          <w:tcPr>
            <w:tcW w:w="1854" w:type="dxa"/>
            <w:vAlign w:val="bottom"/>
          </w:tcPr>
          <w:p w14:paraId="276BE736" w14:textId="77777777" w:rsidR="00D60069" w:rsidRPr="00D60069" w:rsidRDefault="00776232" w:rsidP="00284200">
            <w:pPr>
              <w:pStyle w:val="Heading2"/>
              <w:spacing w:after="80"/>
              <w:outlineLvl w:val="1"/>
            </w:pPr>
            <w:sdt>
              <w:sdtPr>
                <w:id w:val="-1974196117"/>
                <w:placeholder>
                  <w:docPart w:val="9EC091802893407FAD445513868CC35C"/>
                </w:placeholder>
                <w:temporary/>
                <w:showingPlcHdr/>
                <w15:appearance w15:val="hidden"/>
              </w:sdtPr>
              <w:sdtEndPr/>
              <w:sdtContent>
                <w:r w:rsidR="00D60069" w:rsidRPr="00D60069">
                  <w:t>Deadline</w:t>
                </w:r>
              </w:sdtContent>
            </w:sdt>
          </w:p>
        </w:tc>
      </w:tr>
      <w:tr w:rsidR="00D60069" w:rsidRPr="00D60069" w14:paraId="176BEA4D" w14:textId="77777777" w:rsidTr="00284200">
        <w:tc>
          <w:tcPr>
            <w:tcW w:w="5310" w:type="dxa"/>
          </w:tcPr>
          <w:p w14:paraId="7EB8A03D" w14:textId="45161A9F" w:rsidR="00D60069" w:rsidRPr="00D60069" w:rsidRDefault="00297A7B" w:rsidP="00284200">
            <w:pPr>
              <w:pStyle w:val="ListBullet"/>
              <w:spacing w:after="80"/>
            </w:pPr>
            <w:r>
              <w:t xml:space="preserve">Determine </w:t>
            </w:r>
            <w:r w:rsidR="00D84415">
              <w:t>at least</w:t>
            </w:r>
            <w:r>
              <w:t xml:space="preserve"> 3 resources to base o</w:t>
            </w:r>
            <w:r w:rsidR="00E800EB">
              <w:t>ur rating of</w:t>
            </w:r>
            <w:r>
              <w:t xml:space="preserve"> U</w:t>
            </w:r>
            <w:r w:rsidR="00E800EB">
              <w:t>XI design on.</w:t>
            </w:r>
          </w:p>
        </w:tc>
        <w:tc>
          <w:tcPr>
            <w:tcW w:w="3060" w:type="dxa"/>
          </w:tcPr>
          <w:p w14:paraId="0BE84CE8" w14:textId="6F303080" w:rsidR="00D60069" w:rsidRPr="00D60069" w:rsidRDefault="00297A7B" w:rsidP="00284200">
            <w:pPr>
              <w:spacing w:after="80"/>
            </w:pPr>
            <w:r>
              <w:t>All Individuals</w:t>
            </w:r>
          </w:p>
        </w:tc>
        <w:tc>
          <w:tcPr>
            <w:tcW w:w="1854" w:type="dxa"/>
          </w:tcPr>
          <w:p w14:paraId="69DB26C9" w14:textId="5028CFA0" w:rsidR="00D60069" w:rsidRPr="00D60069" w:rsidRDefault="00E630C4" w:rsidP="00284200">
            <w:pPr>
              <w:spacing w:after="80"/>
            </w:pPr>
            <w:r>
              <w:t>By the end of meeting</w:t>
            </w:r>
          </w:p>
        </w:tc>
      </w:tr>
      <w:tr w:rsidR="00D60069" w:rsidRPr="00D60069" w14:paraId="450219D8" w14:textId="77777777" w:rsidTr="00284200">
        <w:tc>
          <w:tcPr>
            <w:tcW w:w="5310" w:type="dxa"/>
          </w:tcPr>
          <w:p w14:paraId="22085A6D" w14:textId="45E35587" w:rsidR="00D60069" w:rsidRPr="00D60069" w:rsidRDefault="00D60069" w:rsidP="00284200">
            <w:pPr>
              <w:pStyle w:val="ListBullet"/>
              <w:spacing w:after="80"/>
            </w:pPr>
          </w:p>
        </w:tc>
        <w:tc>
          <w:tcPr>
            <w:tcW w:w="3060" w:type="dxa"/>
          </w:tcPr>
          <w:p w14:paraId="3581C1E5" w14:textId="43111ED2" w:rsidR="00D60069" w:rsidRPr="00D60069" w:rsidRDefault="00D60069" w:rsidP="00284200">
            <w:pPr>
              <w:spacing w:after="80"/>
            </w:pPr>
          </w:p>
        </w:tc>
        <w:tc>
          <w:tcPr>
            <w:tcW w:w="1854" w:type="dxa"/>
          </w:tcPr>
          <w:p w14:paraId="4DF82DCE" w14:textId="307FF1F1" w:rsidR="00D60069" w:rsidRPr="00D60069" w:rsidRDefault="00D60069" w:rsidP="00284200">
            <w:pPr>
              <w:spacing w:after="80"/>
            </w:pPr>
          </w:p>
        </w:tc>
      </w:tr>
      <w:tr w:rsidR="00D60069" w:rsidRPr="00D60069" w14:paraId="62C2CAE5" w14:textId="77777777" w:rsidTr="00284200">
        <w:tc>
          <w:tcPr>
            <w:tcW w:w="5310" w:type="dxa"/>
            <w:tcMar>
              <w:bottom w:w="288" w:type="dxa"/>
            </w:tcMar>
          </w:tcPr>
          <w:p w14:paraId="7CA63D6B" w14:textId="6B4962B1" w:rsidR="00D60069" w:rsidRPr="00D60069" w:rsidRDefault="00D60069" w:rsidP="00284200">
            <w:pPr>
              <w:pStyle w:val="ListBullet"/>
              <w:spacing w:after="80"/>
            </w:pPr>
          </w:p>
        </w:tc>
        <w:tc>
          <w:tcPr>
            <w:tcW w:w="3060" w:type="dxa"/>
            <w:tcMar>
              <w:bottom w:w="288" w:type="dxa"/>
            </w:tcMar>
          </w:tcPr>
          <w:p w14:paraId="108F3CCB" w14:textId="248B0D30" w:rsidR="00D60069" w:rsidRPr="00D60069" w:rsidRDefault="00D60069" w:rsidP="00284200">
            <w:pPr>
              <w:spacing w:after="80"/>
            </w:pPr>
          </w:p>
        </w:tc>
        <w:tc>
          <w:tcPr>
            <w:tcW w:w="1854" w:type="dxa"/>
            <w:tcMar>
              <w:bottom w:w="288" w:type="dxa"/>
            </w:tcMar>
          </w:tcPr>
          <w:p w14:paraId="621BE23B" w14:textId="42AFF1C0" w:rsidR="00D60069" w:rsidRPr="00D60069" w:rsidRDefault="00D60069" w:rsidP="00284200">
            <w:pPr>
              <w:spacing w:after="80"/>
            </w:pP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5E8E3E47" w14:textId="77777777" w:rsidTr="006344A8">
        <w:tc>
          <w:tcPr>
            <w:tcW w:w="1620" w:type="dxa"/>
          </w:tcPr>
          <w:p w14:paraId="65EEAEBF" w14:textId="77777777" w:rsidR="00D62E01" w:rsidRPr="00D60069" w:rsidRDefault="00776232" w:rsidP="006344A8">
            <w:pPr>
              <w:pStyle w:val="Heading2"/>
            </w:pPr>
            <w:sdt>
              <w:sdtPr>
                <w:id w:val="885458630"/>
                <w:placeholder>
                  <w:docPart w:val="408300976F414CA0A8F174787D029F9C"/>
                </w:placeholder>
                <w:temporary/>
                <w:showingPlcHdr/>
                <w15:appearance w15:val="hidden"/>
              </w:sdtPr>
              <w:sdtEndPr/>
              <w:sdtContent>
                <w:r w:rsidR="00D62E01" w:rsidRPr="00D60069">
                  <w:t>Agenda item:</w:t>
                </w:r>
              </w:sdtContent>
            </w:sdt>
          </w:p>
        </w:tc>
        <w:tc>
          <w:tcPr>
            <w:tcW w:w="4970" w:type="dxa"/>
          </w:tcPr>
          <w:p w14:paraId="10B2C362" w14:textId="583050BE" w:rsidR="00D62E01" w:rsidRPr="00D60069" w:rsidRDefault="00D84415" w:rsidP="006344A8">
            <w:r>
              <w:t>Create accounts for the 2 apps and look through their design</w:t>
            </w:r>
            <w:r w:rsidR="00A03151">
              <w:t>. If they are not as useful as we thought, they would be. Then we will not use them.</w:t>
            </w:r>
          </w:p>
        </w:tc>
        <w:tc>
          <w:tcPr>
            <w:tcW w:w="1324" w:type="dxa"/>
          </w:tcPr>
          <w:p w14:paraId="34FE52F4" w14:textId="77777777" w:rsidR="00D62E01" w:rsidRPr="00D60069" w:rsidRDefault="00776232" w:rsidP="006344A8">
            <w:pPr>
              <w:pStyle w:val="Heading2"/>
            </w:pPr>
            <w:sdt>
              <w:sdtPr>
                <w:id w:val="-765931208"/>
                <w:placeholder>
                  <w:docPart w:val="2D477FA0ECF04BC68313AADDF5BB0C74"/>
                </w:placeholder>
                <w:temporary/>
                <w:showingPlcHdr/>
                <w15:appearance w15:val="hidden"/>
              </w:sdtPr>
              <w:sdtEndPr/>
              <w:sdtContent>
                <w:r w:rsidR="00D62E01" w:rsidRPr="00D60069">
                  <w:t>Presenter:</w:t>
                </w:r>
              </w:sdtContent>
            </w:sdt>
          </w:p>
        </w:tc>
        <w:tc>
          <w:tcPr>
            <w:tcW w:w="2310" w:type="dxa"/>
          </w:tcPr>
          <w:p w14:paraId="1BC13801" w14:textId="115D032E" w:rsidR="00D62E01" w:rsidRPr="00D60069" w:rsidRDefault="00D84415" w:rsidP="006344A8">
            <w:r>
              <w:t>Sean O’Connor</w:t>
            </w:r>
          </w:p>
        </w:tc>
      </w:tr>
    </w:tbl>
    <w:p w14:paraId="11F80150" w14:textId="77777777" w:rsidR="00D62E01" w:rsidRPr="00D60069" w:rsidRDefault="00776232" w:rsidP="00D62E01">
      <w:pPr>
        <w:pStyle w:val="Heading4"/>
      </w:pPr>
      <w:sdt>
        <w:sdtPr>
          <w:id w:val="-98801915"/>
          <w:placeholder>
            <w:docPart w:val="A10966A758154DE6AA4C51D9A1501255"/>
          </w:placeholder>
          <w:temporary/>
          <w:showingPlcHdr/>
          <w15:appearance w15:val="hidden"/>
        </w:sdtPr>
        <w:sdtEndPr/>
        <w:sdtContent>
          <w:r w:rsidR="00D62E01" w:rsidRPr="00D60069">
            <w:t>Discussion:</w:t>
          </w:r>
        </w:sdtContent>
      </w:sdt>
    </w:p>
    <w:p w14:paraId="72571388" w14:textId="42842077" w:rsidR="00D62E01" w:rsidRPr="00D60069" w:rsidRDefault="00D84415" w:rsidP="00D62E01">
      <w:r>
        <w:t xml:space="preserve">After deciding on our </w:t>
      </w:r>
      <w:r w:rsidR="00A03151">
        <w:t>resources,</w:t>
      </w:r>
      <w:r>
        <w:t xml:space="preserve"> we then </w:t>
      </w:r>
      <w:r w:rsidR="00A03151">
        <w:t>made it a goal to all make accounts for them and explore their design before the next meeting. This is so that we can ensure that they are quality apps that will be applicable to our project, as we picked them because they were North Carolina apps.</w:t>
      </w:r>
    </w:p>
    <w:p w14:paraId="11952E76" w14:textId="77777777" w:rsidR="00D62E01" w:rsidRPr="00D60069" w:rsidRDefault="00776232" w:rsidP="00D62E01">
      <w:pPr>
        <w:pStyle w:val="Heading4"/>
      </w:pPr>
      <w:sdt>
        <w:sdtPr>
          <w:id w:val="-1388485399"/>
          <w:placeholder>
            <w:docPart w:val="8C2B53A99F9D4C71877F698E9858A75E"/>
          </w:placeholder>
          <w:temporary/>
          <w:showingPlcHdr/>
          <w15:appearance w15:val="hidden"/>
        </w:sdtPr>
        <w:sdtEndPr/>
        <w:sdtContent>
          <w:r w:rsidR="00D62E01" w:rsidRPr="00D60069">
            <w:t>Conclusions:</w:t>
          </w:r>
        </w:sdtContent>
      </w:sdt>
    </w:p>
    <w:sdt>
      <w:sdtPr>
        <w:id w:val="-1873522740"/>
        <w:placeholder>
          <w:docPart w:val="BFE26D5CFD3744BC88543D9C254466B2"/>
        </w:placeholder>
        <w:temporary/>
        <w:showingPlcHdr/>
        <w15:appearance w15:val="hidden"/>
      </w:sdtPr>
      <w:sdtEndPr/>
      <w:sdtContent>
        <w:p w14:paraId="232427A1" w14:textId="77777777" w:rsidR="00D62E01" w:rsidRPr="00D60069" w:rsidRDefault="00D62E01" w:rsidP="00D62E01">
          <w:r w:rsidRPr="00D60069">
            <w:t>Enter conclusions here.</w:t>
          </w:r>
        </w:p>
      </w:sdtContent>
    </w:sdt>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D60069" w14:paraId="15C335D2" w14:textId="77777777" w:rsidTr="001E0877">
        <w:trPr>
          <w:tblHeader/>
        </w:trPr>
        <w:tc>
          <w:tcPr>
            <w:tcW w:w="5310" w:type="dxa"/>
            <w:vAlign w:val="bottom"/>
          </w:tcPr>
          <w:p w14:paraId="3D111F42" w14:textId="77777777" w:rsidR="00D60069" w:rsidRPr="00D60069" w:rsidRDefault="00776232" w:rsidP="00284200">
            <w:pPr>
              <w:pStyle w:val="Heading2"/>
              <w:spacing w:after="80"/>
              <w:outlineLvl w:val="1"/>
            </w:pPr>
            <w:sdt>
              <w:sdtPr>
                <w:id w:val="-374389350"/>
                <w:placeholder>
                  <w:docPart w:val="AEE2B888807442EFA2F3CFFAA6407571"/>
                </w:placeholder>
                <w:temporary/>
                <w:showingPlcHdr/>
                <w15:appearance w15:val="hidden"/>
              </w:sdtPr>
              <w:sdtEndPr/>
              <w:sdtContent>
                <w:r w:rsidR="00D60069" w:rsidRPr="00D60069">
                  <w:t>Action items</w:t>
                </w:r>
              </w:sdtContent>
            </w:sdt>
          </w:p>
        </w:tc>
        <w:tc>
          <w:tcPr>
            <w:tcW w:w="3060" w:type="dxa"/>
            <w:vAlign w:val="bottom"/>
          </w:tcPr>
          <w:p w14:paraId="54E903A9" w14:textId="77777777" w:rsidR="00D60069" w:rsidRPr="00D60069" w:rsidRDefault="00776232" w:rsidP="00284200">
            <w:pPr>
              <w:pStyle w:val="Heading2"/>
              <w:spacing w:after="80"/>
              <w:outlineLvl w:val="1"/>
            </w:pPr>
            <w:sdt>
              <w:sdtPr>
                <w:id w:val="1996212571"/>
                <w:placeholder>
                  <w:docPart w:val="5FD9F3F538F54B49935F3AF8A6EAD65E"/>
                </w:placeholder>
                <w:temporary/>
                <w:showingPlcHdr/>
                <w15:appearance w15:val="hidden"/>
              </w:sdtPr>
              <w:sdtEndPr/>
              <w:sdtContent>
                <w:r w:rsidR="00D60069" w:rsidRPr="00D60069">
                  <w:t>Person responsible</w:t>
                </w:r>
              </w:sdtContent>
            </w:sdt>
          </w:p>
        </w:tc>
        <w:tc>
          <w:tcPr>
            <w:tcW w:w="1854" w:type="dxa"/>
            <w:vAlign w:val="bottom"/>
          </w:tcPr>
          <w:p w14:paraId="0A3E5EB0" w14:textId="77777777" w:rsidR="00D60069" w:rsidRPr="00D60069" w:rsidRDefault="00776232" w:rsidP="00284200">
            <w:pPr>
              <w:pStyle w:val="Heading2"/>
              <w:spacing w:after="80"/>
              <w:outlineLvl w:val="1"/>
            </w:pPr>
            <w:sdt>
              <w:sdtPr>
                <w:id w:val="429936015"/>
                <w:placeholder>
                  <w:docPart w:val="890F9CDDF53D464EBC429E01B76E9A62"/>
                </w:placeholder>
                <w:temporary/>
                <w:showingPlcHdr/>
                <w15:appearance w15:val="hidden"/>
              </w:sdtPr>
              <w:sdtEndPr/>
              <w:sdtContent>
                <w:r w:rsidR="00D60069" w:rsidRPr="00D60069">
                  <w:t>Deadline</w:t>
                </w:r>
              </w:sdtContent>
            </w:sdt>
          </w:p>
        </w:tc>
      </w:tr>
      <w:tr w:rsidR="00D60069" w:rsidRPr="00D60069" w14:paraId="04EA5266" w14:textId="77777777" w:rsidTr="00284200">
        <w:tc>
          <w:tcPr>
            <w:tcW w:w="5310" w:type="dxa"/>
          </w:tcPr>
          <w:p w14:paraId="7CF46F62" w14:textId="70E25406" w:rsidR="00D60069" w:rsidRPr="00D60069" w:rsidRDefault="00A03151" w:rsidP="00284200">
            <w:pPr>
              <w:pStyle w:val="ListBullet"/>
              <w:spacing w:after="80"/>
            </w:pPr>
            <w:r>
              <w:t>Look at Medicaid Managed Care</w:t>
            </w:r>
          </w:p>
        </w:tc>
        <w:tc>
          <w:tcPr>
            <w:tcW w:w="3060" w:type="dxa"/>
          </w:tcPr>
          <w:p w14:paraId="48620859" w14:textId="6FB92876" w:rsidR="00D60069" w:rsidRPr="00D60069" w:rsidRDefault="005D6423" w:rsidP="00284200">
            <w:pPr>
              <w:spacing w:after="80"/>
            </w:pPr>
            <w:r>
              <w:t>Christina, Rudolph</w:t>
            </w:r>
          </w:p>
        </w:tc>
        <w:tc>
          <w:tcPr>
            <w:tcW w:w="1854" w:type="dxa"/>
          </w:tcPr>
          <w:p w14:paraId="73E72102" w14:textId="2567C3A6" w:rsidR="00D60069" w:rsidRPr="00D60069" w:rsidRDefault="00A03151" w:rsidP="00284200">
            <w:pPr>
              <w:spacing w:after="80"/>
            </w:pPr>
            <w:r>
              <w:t>4/5</w:t>
            </w:r>
          </w:p>
        </w:tc>
      </w:tr>
      <w:tr w:rsidR="00D60069" w:rsidRPr="00D60069" w14:paraId="59187CB3" w14:textId="77777777" w:rsidTr="00284200">
        <w:tc>
          <w:tcPr>
            <w:tcW w:w="5310" w:type="dxa"/>
          </w:tcPr>
          <w:p w14:paraId="2C67D285" w14:textId="552DB37E" w:rsidR="00D60069" w:rsidRPr="00D60069" w:rsidRDefault="00A03151" w:rsidP="00284200">
            <w:pPr>
              <w:pStyle w:val="ListBullet"/>
              <w:spacing w:after="80"/>
            </w:pPr>
            <w:r>
              <w:t xml:space="preserve">Look at </w:t>
            </w:r>
            <w:proofErr w:type="spellStart"/>
            <w:r>
              <w:t>SlowCOVID</w:t>
            </w:r>
            <w:proofErr w:type="spellEnd"/>
            <w:r>
              <w:t xml:space="preserve"> app</w:t>
            </w:r>
          </w:p>
        </w:tc>
        <w:tc>
          <w:tcPr>
            <w:tcW w:w="3060" w:type="dxa"/>
          </w:tcPr>
          <w:p w14:paraId="26040C63" w14:textId="5BD69C1D" w:rsidR="00D60069" w:rsidRPr="00D60069" w:rsidRDefault="005D6423" w:rsidP="00284200">
            <w:pPr>
              <w:spacing w:after="80"/>
            </w:pPr>
            <w:r>
              <w:t>Sean</w:t>
            </w:r>
          </w:p>
        </w:tc>
        <w:tc>
          <w:tcPr>
            <w:tcW w:w="1854" w:type="dxa"/>
          </w:tcPr>
          <w:p w14:paraId="045C042A" w14:textId="24B1529B" w:rsidR="00D60069" w:rsidRPr="00D60069" w:rsidRDefault="00A03151" w:rsidP="00284200">
            <w:pPr>
              <w:spacing w:after="80"/>
            </w:pPr>
            <w:r>
              <w:t>4/5</w:t>
            </w:r>
          </w:p>
        </w:tc>
      </w:tr>
      <w:tr w:rsidR="00D60069" w:rsidRPr="00D60069" w14:paraId="7A838241" w14:textId="77777777" w:rsidTr="00284200">
        <w:tc>
          <w:tcPr>
            <w:tcW w:w="5310" w:type="dxa"/>
            <w:tcMar>
              <w:bottom w:w="288" w:type="dxa"/>
            </w:tcMar>
          </w:tcPr>
          <w:p w14:paraId="1B74B6C5" w14:textId="310AC03E" w:rsidR="00D60069" w:rsidRPr="00D60069" w:rsidRDefault="00D60069" w:rsidP="00284200">
            <w:pPr>
              <w:pStyle w:val="ListBullet"/>
              <w:spacing w:after="80"/>
            </w:pPr>
          </w:p>
        </w:tc>
        <w:tc>
          <w:tcPr>
            <w:tcW w:w="3060" w:type="dxa"/>
            <w:tcMar>
              <w:bottom w:w="288" w:type="dxa"/>
            </w:tcMar>
          </w:tcPr>
          <w:p w14:paraId="679471F0" w14:textId="0CEBA707" w:rsidR="00D60069" w:rsidRPr="00D60069" w:rsidRDefault="00D60069" w:rsidP="00284200">
            <w:pPr>
              <w:spacing w:after="80"/>
            </w:pPr>
          </w:p>
        </w:tc>
        <w:tc>
          <w:tcPr>
            <w:tcW w:w="1854" w:type="dxa"/>
            <w:tcMar>
              <w:bottom w:w="288" w:type="dxa"/>
            </w:tcMar>
          </w:tcPr>
          <w:p w14:paraId="44E4043D" w14:textId="365A3477" w:rsidR="00D60069" w:rsidRPr="00D60069" w:rsidRDefault="00D60069" w:rsidP="00284200">
            <w:pPr>
              <w:spacing w:after="80"/>
            </w:pPr>
          </w:p>
        </w:tc>
      </w:tr>
    </w:tbl>
    <w:p w14:paraId="2228FF9C" w14:textId="77777777" w:rsidR="002B2D13" w:rsidRPr="00D60069" w:rsidRDefault="00776232">
      <w:pPr>
        <w:pStyle w:val="Heading1"/>
      </w:pPr>
      <w:sdt>
        <w:sdtPr>
          <w:id w:val="-1794281877"/>
          <w:placeholder>
            <w:docPart w:val="C6B71D32BEAB4FC7839BB870B94B0C53"/>
          </w:placeholder>
          <w:temporary/>
          <w:showingPlcHdr/>
          <w15:appearance w15:val="hidden"/>
        </w:sdtPr>
        <w:sdtEndPr/>
        <w:sdtContent>
          <w:r w:rsidR="006344A8" w:rsidRPr="00D60069">
            <w:t>Other Information</w:t>
          </w:r>
        </w:sdtContent>
      </w:sdt>
    </w:p>
    <w:p w14:paraId="19E2D13A" w14:textId="77777777" w:rsidR="002B2D13" w:rsidRPr="00D60069" w:rsidRDefault="00776232">
      <w:pPr>
        <w:pStyle w:val="Heading4"/>
      </w:pPr>
      <w:sdt>
        <w:sdtPr>
          <w:id w:val="2125887421"/>
          <w:placeholder>
            <w:docPart w:val="AF061B5F7E8D4EA4BBEF5A38AF130B71"/>
          </w:placeholder>
          <w:temporary/>
          <w:showingPlcHdr/>
          <w15:appearance w15:val="hidden"/>
        </w:sdtPr>
        <w:sdtEndPr/>
        <w:sdtContent>
          <w:r w:rsidR="006344A8" w:rsidRPr="00D60069">
            <w:t>Observers:</w:t>
          </w:r>
        </w:sdtContent>
      </w:sdt>
    </w:p>
    <w:p w14:paraId="2D815179" w14:textId="3595FAA3" w:rsidR="002B2D13" w:rsidRPr="00D60069" w:rsidRDefault="00435D9E">
      <w:r>
        <w:t>None</w:t>
      </w:r>
    </w:p>
    <w:p w14:paraId="551F59A9" w14:textId="77777777" w:rsidR="002B2D13" w:rsidRPr="00D60069" w:rsidRDefault="00776232">
      <w:pPr>
        <w:pStyle w:val="Heading4"/>
      </w:pPr>
      <w:sdt>
        <w:sdtPr>
          <w:id w:val="-671956156"/>
          <w:placeholder>
            <w:docPart w:val="4303249D99AA4BF5A97009318E6A9A72"/>
          </w:placeholder>
          <w:temporary/>
          <w:showingPlcHdr/>
          <w15:appearance w15:val="hidden"/>
        </w:sdtPr>
        <w:sdtEndPr/>
        <w:sdtContent>
          <w:r w:rsidR="006344A8" w:rsidRPr="00D60069">
            <w:t>Resources:</w:t>
          </w:r>
        </w:sdtContent>
      </w:sdt>
    </w:p>
    <w:p w14:paraId="2EBF85E8" w14:textId="6E8CFE39" w:rsidR="002B2D13" w:rsidRDefault="003B7D72">
      <w:hyperlink r:id="rId7" w:history="1">
        <w:r>
          <w:rPr>
            <w:rStyle w:val="Hyperlink"/>
            <w:rFonts w:ascii="Arial" w:hAnsi="Arial" w:cs="Arial"/>
            <w:color w:val="1155CC"/>
            <w:sz w:val="22"/>
            <w:szCs w:val="22"/>
          </w:rPr>
          <w:t>https://www.ncdhhs.gov/</w:t>
        </w:r>
      </w:hyperlink>
    </w:p>
    <w:p w14:paraId="3201B650" w14:textId="4AE19B86" w:rsidR="003B7D72" w:rsidRDefault="003B7D72">
      <w:hyperlink r:id="rId8" w:history="1">
        <w:r>
          <w:rPr>
            <w:rStyle w:val="Hyperlink"/>
            <w:rFonts w:ascii="Arial" w:hAnsi="Arial" w:cs="Arial"/>
            <w:color w:val="1155CC"/>
            <w:sz w:val="22"/>
            <w:szCs w:val="22"/>
          </w:rPr>
          <w:t>https://blog.hubspot.com/marketing/usability-testing</w:t>
        </w:r>
      </w:hyperlink>
    </w:p>
    <w:p w14:paraId="4C184C5B" w14:textId="1B43B10E" w:rsidR="003B7D72" w:rsidRDefault="003B7D72">
      <w:hyperlink r:id="rId9" w:history="1">
        <w:r>
          <w:rPr>
            <w:rStyle w:val="Hyperlink"/>
            <w:rFonts w:ascii="Arial" w:hAnsi="Arial" w:cs="Arial"/>
            <w:color w:val="1155CC"/>
            <w:sz w:val="22"/>
            <w:szCs w:val="22"/>
          </w:rPr>
          <w:t>http://samples.jbpub.com/9781284129175/9781284138443_CH05_WD.pdf</w:t>
        </w:r>
      </w:hyperlink>
    </w:p>
    <w:p w14:paraId="0EEC37D6" w14:textId="1726C6BD" w:rsidR="00E630C4" w:rsidRDefault="00E630C4">
      <w:r>
        <w:t xml:space="preserve">Medicaid managed care and </w:t>
      </w:r>
      <w:proofErr w:type="spellStart"/>
      <w:r>
        <w:t>SlowCOVIDNC</w:t>
      </w:r>
      <w:proofErr w:type="spellEnd"/>
    </w:p>
    <w:p w14:paraId="0480E323" w14:textId="77777777" w:rsidR="002B2D13" w:rsidRPr="00D60069" w:rsidRDefault="00776232">
      <w:pPr>
        <w:pStyle w:val="Heading4"/>
      </w:pPr>
      <w:sdt>
        <w:sdtPr>
          <w:id w:val="1633520843"/>
          <w:placeholder>
            <w:docPart w:val="7904A009FB8049999BEEDB2834BD0BF7"/>
          </w:placeholder>
          <w:temporary/>
          <w:showingPlcHdr/>
          <w15:appearance w15:val="hidden"/>
        </w:sdtPr>
        <w:sdtEndPr/>
        <w:sdtContent>
          <w:r w:rsidR="006344A8" w:rsidRPr="00D60069">
            <w:t>Special notes:</w:t>
          </w:r>
        </w:sdtContent>
      </w:sdt>
    </w:p>
    <w:sdt>
      <w:sdtPr>
        <w:id w:val="1689711322"/>
        <w:placeholder>
          <w:docPart w:val="F894226E162C4A5293A73375D17C1AB0"/>
        </w:placeholder>
        <w:temporary/>
        <w:showingPlcHdr/>
        <w15:appearance w15:val="hidden"/>
      </w:sdtPr>
      <w:sdtEndPr/>
      <w:sdtContent>
        <w:p w14:paraId="5F965EA0" w14:textId="77777777" w:rsidR="002B2D13" w:rsidRPr="00D60069" w:rsidRDefault="006344A8">
          <w:r w:rsidRPr="00D60069">
            <w:t>Enter any special notes here.</w:t>
          </w:r>
        </w:p>
      </w:sdtContent>
    </w:sdt>
    <w:sectPr w:rsidR="002B2D13" w:rsidRPr="00D60069">
      <w:footerReference w:type="default" r:id="rId10"/>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4AF3" w14:textId="77777777" w:rsidR="00776232" w:rsidRDefault="00776232">
      <w:pPr>
        <w:spacing w:before="0" w:after="0"/>
      </w:pPr>
      <w:r>
        <w:separator/>
      </w:r>
    </w:p>
  </w:endnote>
  <w:endnote w:type="continuationSeparator" w:id="0">
    <w:p w14:paraId="50F4B609" w14:textId="77777777" w:rsidR="00776232" w:rsidRDefault="007762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3BD02A92"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D460" w14:textId="77777777" w:rsidR="00776232" w:rsidRDefault="00776232">
      <w:pPr>
        <w:spacing w:before="0" w:after="0"/>
      </w:pPr>
      <w:r>
        <w:separator/>
      </w:r>
    </w:p>
  </w:footnote>
  <w:footnote w:type="continuationSeparator" w:id="0">
    <w:p w14:paraId="37FD9601" w14:textId="77777777" w:rsidR="00776232" w:rsidRDefault="0077623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66934793">
    <w:abstractNumId w:val="2"/>
  </w:num>
  <w:num w:numId="2" w16cid:durableId="1520511965">
    <w:abstractNumId w:val="3"/>
  </w:num>
  <w:num w:numId="3" w16cid:durableId="1012294518">
    <w:abstractNumId w:val="1"/>
  </w:num>
  <w:num w:numId="4" w16cid:durableId="1602377504">
    <w:abstractNumId w:val="0"/>
  </w:num>
  <w:num w:numId="5" w16cid:durableId="1562786927">
    <w:abstractNumId w:val="1"/>
    <w:lvlOverride w:ilvl="0">
      <w:startOverride w:val="1"/>
    </w:lvlOverride>
  </w:num>
  <w:num w:numId="6" w16cid:durableId="130639697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9B"/>
    <w:rsid w:val="00074608"/>
    <w:rsid w:val="001E0877"/>
    <w:rsid w:val="0026289D"/>
    <w:rsid w:val="00297A7B"/>
    <w:rsid w:val="002B0B9B"/>
    <w:rsid w:val="002B2D13"/>
    <w:rsid w:val="0034721D"/>
    <w:rsid w:val="003B7D72"/>
    <w:rsid w:val="003D5BF7"/>
    <w:rsid w:val="003F257D"/>
    <w:rsid w:val="00435D9E"/>
    <w:rsid w:val="004406B7"/>
    <w:rsid w:val="005036F2"/>
    <w:rsid w:val="005A7328"/>
    <w:rsid w:val="005D6423"/>
    <w:rsid w:val="006344A8"/>
    <w:rsid w:val="00734EEC"/>
    <w:rsid w:val="00776232"/>
    <w:rsid w:val="007F04FA"/>
    <w:rsid w:val="008D6760"/>
    <w:rsid w:val="00A03151"/>
    <w:rsid w:val="00A22961"/>
    <w:rsid w:val="00C52743"/>
    <w:rsid w:val="00D60069"/>
    <w:rsid w:val="00D62E01"/>
    <w:rsid w:val="00D661EE"/>
    <w:rsid w:val="00D84415"/>
    <w:rsid w:val="00DC10FC"/>
    <w:rsid w:val="00DE78E4"/>
    <w:rsid w:val="00E048B4"/>
    <w:rsid w:val="00E630C4"/>
    <w:rsid w:val="00E800EB"/>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3FD936"/>
  <w15:docId w15:val="{03C440D3-9653-4CAC-9C29-DD758926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3B7D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usability-te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dhhs.gov/"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mples.jbpub.com/9781284129175/9781284138443_CH05_W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o\Documents\YWCC%20307%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9261979F67439FA939443DC675E8A7"/>
        <w:category>
          <w:name w:val="General"/>
          <w:gallery w:val="placeholder"/>
        </w:category>
        <w:types>
          <w:type w:val="bbPlcHdr"/>
        </w:types>
        <w:behaviors>
          <w:behavior w:val="content"/>
        </w:behaviors>
        <w:guid w:val="{4E1BCC1F-284B-4DEA-B43B-BC4E2E461AA0}"/>
      </w:docPartPr>
      <w:docPartBody>
        <w:p w:rsidR="00FC502A" w:rsidRDefault="0088300A">
          <w:pPr>
            <w:pStyle w:val="BB9261979F67439FA939443DC675E8A7"/>
          </w:pPr>
          <w:r>
            <w:t>Team Meeting</w:t>
          </w:r>
        </w:p>
      </w:docPartBody>
    </w:docPart>
    <w:docPart>
      <w:docPartPr>
        <w:name w:val="5645F676E3054CC6BF2296C025868054"/>
        <w:category>
          <w:name w:val="General"/>
          <w:gallery w:val="placeholder"/>
        </w:category>
        <w:types>
          <w:type w:val="bbPlcHdr"/>
        </w:types>
        <w:behaviors>
          <w:behavior w:val="content"/>
        </w:behaviors>
        <w:guid w:val="{DB51DB24-B794-4336-B012-DBA9B37C12B6}"/>
      </w:docPartPr>
      <w:docPartBody>
        <w:p w:rsidR="00FC502A" w:rsidRDefault="0088300A">
          <w:pPr>
            <w:pStyle w:val="5645F676E3054CC6BF2296C025868054"/>
          </w:pPr>
          <w:r w:rsidRPr="00E048B4">
            <w:t>Meeting called by:</w:t>
          </w:r>
        </w:p>
      </w:docPartBody>
    </w:docPart>
    <w:docPart>
      <w:docPartPr>
        <w:name w:val="F8F3B1D5DA5C4EEABBBBD271B1F1579B"/>
        <w:category>
          <w:name w:val="General"/>
          <w:gallery w:val="placeholder"/>
        </w:category>
        <w:types>
          <w:type w:val="bbPlcHdr"/>
        </w:types>
        <w:behaviors>
          <w:behavior w:val="content"/>
        </w:behaviors>
        <w:guid w:val="{FDE68581-6540-4A7C-B2BD-3909A81DA102}"/>
      </w:docPartPr>
      <w:docPartBody>
        <w:p w:rsidR="00FC502A" w:rsidRDefault="0088300A">
          <w:pPr>
            <w:pStyle w:val="F8F3B1D5DA5C4EEABBBBD271B1F1579B"/>
          </w:pPr>
          <w:r w:rsidRPr="00E048B4">
            <w:t>Type of meeting:</w:t>
          </w:r>
        </w:p>
      </w:docPartBody>
    </w:docPart>
    <w:docPart>
      <w:docPartPr>
        <w:name w:val="C50B06D9276747338DA420CA532C68CD"/>
        <w:category>
          <w:name w:val="General"/>
          <w:gallery w:val="placeholder"/>
        </w:category>
        <w:types>
          <w:type w:val="bbPlcHdr"/>
        </w:types>
        <w:behaviors>
          <w:behavior w:val="content"/>
        </w:behaviors>
        <w:guid w:val="{9B8217F8-5C1B-43DE-8633-181109713E70}"/>
      </w:docPartPr>
      <w:docPartBody>
        <w:p w:rsidR="00FC502A" w:rsidRDefault="0088300A">
          <w:pPr>
            <w:pStyle w:val="C50B06D9276747338DA420CA532C68CD"/>
          </w:pPr>
          <w:r w:rsidRPr="00E048B4">
            <w:t>Facilitator:</w:t>
          </w:r>
        </w:p>
      </w:docPartBody>
    </w:docPart>
    <w:docPart>
      <w:docPartPr>
        <w:name w:val="DAC1609BF527447AB0EAAD71C5624600"/>
        <w:category>
          <w:name w:val="General"/>
          <w:gallery w:val="placeholder"/>
        </w:category>
        <w:types>
          <w:type w:val="bbPlcHdr"/>
        </w:types>
        <w:behaviors>
          <w:behavior w:val="content"/>
        </w:behaviors>
        <w:guid w:val="{150F2FAF-F6E4-4687-8BB1-D159C39E8CC9}"/>
      </w:docPartPr>
      <w:docPartBody>
        <w:p w:rsidR="00FC502A" w:rsidRDefault="0088300A">
          <w:pPr>
            <w:pStyle w:val="DAC1609BF527447AB0EAAD71C5624600"/>
          </w:pPr>
          <w:r w:rsidRPr="00E048B4">
            <w:t>Note taker:</w:t>
          </w:r>
        </w:p>
      </w:docPartBody>
    </w:docPart>
    <w:docPart>
      <w:docPartPr>
        <w:name w:val="54B66845DB594151971B4271A8999682"/>
        <w:category>
          <w:name w:val="General"/>
          <w:gallery w:val="placeholder"/>
        </w:category>
        <w:types>
          <w:type w:val="bbPlcHdr"/>
        </w:types>
        <w:behaviors>
          <w:behavior w:val="content"/>
        </w:behaviors>
        <w:guid w:val="{19B8C29D-27FC-4259-97CC-5092B0F11964}"/>
      </w:docPartPr>
      <w:docPartBody>
        <w:p w:rsidR="00FC502A" w:rsidRDefault="0088300A">
          <w:pPr>
            <w:pStyle w:val="54B66845DB594151971B4271A8999682"/>
          </w:pPr>
          <w:r w:rsidRPr="00E048B4">
            <w:t>Timekeeper:</w:t>
          </w:r>
        </w:p>
      </w:docPartBody>
    </w:docPart>
    <w:docPart>
      <w:docPartPr>
        <w:name w:val="1F81DF63A97D4B27B4D808B8AF3E9E25"/>
        <w:category>
          <w:name w:val="General"/>
          <w:gallery w:val="placeholder"/>
        </w:category>
        <w:types>
          <w:type w:val="bbPlcHdr"/>
        </w:types>
        <w:behaviors>
          <w:behavior w:val="content"/>
        </w:behaviors>
        <w:guid w:val="{754FACB4-5198-4330-AD63-C9B5EBB5F2D1}"/>
      </w:docPartPr>
      <w:docPartBody>
        <w:p w:rsidR="00FC502A" w:rsidRDefault="0088300A">
          <w:pPr>
            <w:pStyle w:val="1F81DF63A97D4B27B4D808B8AF3E9E25"/>
          </w:pPr>
          <w:r>
            <w:t>Attendees:</w:t>
          </w:r>
        </w:p>
      </w:docPartBody>
    </w:docPart>
    <w:docPart>
      <w:docPartPr>
        <w:name w:val="23D5695D0F7143AD881D0586A6128E26"/>
        <w:category>
          <w:name w:val="General"/>
          <w:gallery w:val="placeholder"/>
        </w:category>
        <w:types>
          <w:type w:val="bbPlcHdr"/>
        </w:types>
        <w:behaviors>
          <w:behavior w:val="content"/>
        </w:behaviors>
        <w:guid w:val="{A1DB03A1-4C90-46D6-B1D7-E518DACD99CA}"/>
      </w:docPartPr>
      <w:docPartBody>
        <w:p w:rsidR="00FC502A" w:rsidRDefault="0088300A">
          <w:pPr>
            <w:pStyle w:val="23D5695D0F7143AD881D0586A6128E26"/>
          </w:pPr>
          <w:r>
            <w:t>Please read:</w:t>
          </w:r>
        </w:p>
      </w:docPartBody>
    </w:docPart>
    <w:docPart>
      <w:docPartPr>
        <w:name w:val="5900FFB48FAA493389CADE972840A382"/>
        <w:category>
          <w:name w:val="General"/>
          <w:gallery w:val="placeholder"/>
        </w:category>
        <w:types>
          <w:type w:val="bbPlcHdr"/>
        </w:types>
        <w:behaviors>
          <w:behavior w:val="content"/>
        </w:behaviors>
        <w:guid w:val="{A2897ED4-1E9A-4F2F-A434-49040FE033E8}"/>
      </w:docPartPr>
      <w:docPartBody>
        <w:p w:rsidR="00FC502A" w:rsidRDefault="0088300A">
          <w:pPr>
            <w:pStyle w:val="5900FFB48FAA493389CADE972840A382"/>
          </w:pPr>
          <w:r>
            <w:t>Please bring:</w:t>
          </w:r>
        </w:p>
      </w:docPartBody>
    </w:docPart>
    <w:docPart>
      <w:docPartPr>
        <w:name w:val="C83E1524BEDD4A89A5E7E59510DB70E2"/>
        <w:category>
          <w:name w:val="General"/>
          <w:gallery w:val="placeholder"/>
        </w:category>
        <w:types>
          <w:type w:val="bbPlcHdr"/>
        </w:types>
        <w:behaviors>
          <w:behavior w:val="content"/>
        </w:behaviors>
        <w:guid w:val="{158562BA-999A-47F4-AFB5-7BCFE5BDB05C}"/>
      </w:docPartPr>
      <w:docPartBody>
        <w:p w:rsidR="00FC502A" w:rsidRDefault="0088300A">
          <w:pPr>
            <w:pStyle w:val="C83E1524BEDD4A89A5E7E59510DB70E2"/>
          </w:pPr>
          <w:r>
            <w:t>Minutes</w:t>
          </w:r>
        </w:p>
      </w:docPartBody>
    </w:docPart>
    <w:docPart>
      <w:docPartPr>
        <w:name w:val="9040E4B99B8D4E439B958201C7EC8C94"/>
        <w:category>
          <w:name w:val="General"/>
          <w:gallery w:val="placeholder"/>
        </w:category>
        <w:types>
          <w:type w:val="bbPlcHdr"/>
        </w:types>
        <w:behaviors>
          <w:behavior w:val="content"/>
        </w:behaviors>
        <w:guid w:val="{4659362B-C2CA-4210-8BF8-E616AA19D8AF}"/>
      </w:docPartPr>
      <w:docPartBody>
        <w:p w:rsidR="00FC502A" w:rsidRDefault="0088300A">
          <w:pPr>
            <w:pStyle w:val="9040E4B99B8D4E439B958201C7EC8C94"/>
          </w:pPr>
          <w:r>
            <w:t>Agenda item:</w:t>
          </w:r>
        </w:p>
      </w:docPartBody>
    </w:docPart>
    <w:docPart>
      <w:docPartPr>
        <w:name w:val="644E306027FE48BDA7FFA7E57B76E50A"/>
        <w:category>
          <w:name w:val="General"/>
          <w:gallery w:val="placeholder"/>
        </w:category>
        <w:types>
          <w:type w:val="bbPlcHdr"/>
        </w:types>
        <w:behaviors>
          <w:behavior w:val="content"/>
        </w:behaviors>
        <w:guid w:val="{84A126B4-1915-4D4E-91E8-03B21AA8205D}"/>
      </w:docPartPr>
      <w:docPartBody>
        <w:p w:rsidR="00FC502A" w:rsidRDefault="0088300A">
          <w:pPr>
            <w:pStyle w:val="644E306027FE48BDA7FFA7E57B76E50A"/>
          </w:pPr>
          <w:r>
            <w:t>Presenter:</w:t>
          </w:r>
        </w:p>
      </w:docPartBody>
    </w:docPart>
    <w:docPart>
      <w:docPartPr>
        <w:name w:val="3759F6BF2B4C4CC2B7255D5B6FBB2A91"/>
        <w:category>
          <w:name w:val="General"/>
          <w:gallery w:val="placeholder"/>
        </w:category>
        <w:types>
          <w:type w:val="bbPlcHdr"/>
        </w:types>
        <w:behaviors>
          <w:behavior w:val="content"/>
        </w:behaviors>
        <w:guid w:val="{A7A370DF-2E98-4FAB-B4A7-D08DBF6EF78F}"/>
      </w:docPartPr>
      <w:docPartBody>
        <w:p w:rsidR="00FC502A" w:rsidRDefault="0088300A">
          <w:pPr>
            <w:pStyle w:val="3759F6BF2B4C4CC2B7255D5B6FBB2A91"/>
          </w:pPr>
          <w:r>
            <w:t>Discussion:</w:t>
          </w:r>
        </w:p>
      </w:docPartBody>
    </w:docPart>
    <w:docPart>
      <w:docPartPr>
        <w:name w:val="DFF35CE89A804FE9B6EA615366EC6495"/>
        <w:category>
          <w:name w:val="General"/>
          <w:gallery w:val="placeholder"/>
        </w:category>
        <w:types>
          <w:type w:val="bbPlcHdr"/>
        </w:types>
        <w:behaviors>
          <w:behavior w:val="content"/>
        </w:behaviors>
        <w:guid w:val="{4E7B2EFE-ECAF-40D0-9625-0391B9859750}"/>
      </w:docPartPr>
      <w:docPartBody>
        <w:p w:rsidR="00FC502A" w:rsidRDefault="0088300A">
          <w:pPr>
            <w:pStyle w:val="DFF35CE89A804FE9B6EA615366EC6495"/>
          </w:pPr>
          <w:r>
            <w:t>Conclusions:</w:t>
          </w:r>
        </w:p>
      </w:docPartBody>
    </w:docPart>
    <w:docPart>
      <w:docPartPr>
        <w:name w:val="4CD356351765470D94C13E6A73B577F7"/>
        <w:category>
          <w:name w:val="General"/>
          <w:gallery w:val="placeholder"/>
        </w:category>
        <w:types>
          <w:type w:val="bbPlcHdr"/>
        </w:types>
        <w:behaviors>
          <w:behavior w:val="content"/>
        </w:behaviors>
        <w:guid w:val="{45CACD56-219F-4DE4-BCB0-44478C75259D}"/>
      </w:docPartPr>
      <w:docPartBody>
        <w:p w:rsidR="00FC502A" w:rsidRDefault="0088300A">
          <w:pPr>
            <w:pStyle w:val="4CD356351765470D94C13E6A73B577F7"/>
          </w:pPr>
          <w:r>
            <w:t>Action items</w:t>
          </w:r>
        </w:p>
      </w:docPartBody>
    </w:docPart>
    <w:docPart>
      <w:docPartPr>
        <w:name w:val="92F4C35168B342F9B3FBC1045ED901E0"/>
        <w:category>
          <w:name w:val="General"/>
          <w:gallery w:val="placeholder"/>
        </w:category>
        <w:types>
          <w:type w:val="bbPlcHdr"/>
        </w:types>
        <w:behaviors>
          <w:behavior w:val="content"/>
        </w:behaviors>
        <w:guid w:val="{9DBCD6D1-00B3-476B-B3F3-F9F60F3FD035}"/>
      </w:docPartPr>
      <w:docPartBody>
        <w:p w:rsidR="00FC502A" w:rsidRDefault="0088300A">
          <w:pPr>
            <w:pStyle w:val="92F4C35168B342F9B3FBC1045ED901E0"/>
          </w:pPr>
          <w:r>
            <w:t>Person responsible</w:t>
          </w:r>
        </w:p>
      </w:docPartBody>
    </w:docPart>
    <w:docPart>
      <w:docPartPr>
        <w:name w:val="F8E82AD514B44F95B164754DA1997898"/>
        <w:category>
          <w:name w:val="General"/>
          <w:gallery w:val="placeholder"/>
        </w:category>
        <w:types>
          <w:type w:val="bbPlcHdr"/>
        </w:types>
        <w:behaviors>
          <w:behavior w:val="content"/>
        </w:behaviors>
        <w:guid w:val="{07C866E6-A45A-41F2-ACB2-7E7F389A4561}"/>
      </w:docPartPr>
      <w:docPartBody>
        <w:p w:rsidR="00FC502A" w:rsidRDefault="0088300A">
          <w:pPr>
            <w:pStyle w:val="F8E82AD514B44F95B164754DA1997898"/>
          </w:pPr>
          <w:r>
            <w:t>Deadline</w:t>
          </w:r>
        </w:p>
      </w:docPartBody>
    </w:docPart>
    <w:docPart>
      <w:docPartPr>
        <w:name w:val="DE92D2368EB548BD90D6CE976CD3AC6C"/>
        <w:category>
          <w:name w:val="General"/>
          <w:gallery w:val="placeholder"/>
        </w:category>
        <w:types>
          <w:type w:val="bbPlcHdr"/>
        </w:types>
        <w:behaviors>
          <w:behavior w:val="content"/>
        </w:behaviors>
        <w:guid w:val="{1B07B2F3-F6F8-4BFA-8C11-88E10DB7410C}"/>
      </w:docPartPr>
      <w:docPartBody>
        <w:p w:rsidR="00FC502A" w:rsidRDefault="0088300A">
          <w:pPr>
            <w:pStyle w:val="DE92D2368EB548BD90D6CE976CD3AC6C"/>
          </w:pPr>
          <w:r>
            <w:t>Agenda item:</w:t>
          </w:r>
        </w:p>
      </w:docPartBody>
    </w:docPart>
    <w:docPart>
      <w:docPartPr>
        <w:name w:val="0DCBBE7FDB0D4059B52BBE98C9F757AA"/>
        <w:category>
          <w:name w:val="General"/>
          <w:gallery w:val="placeholder"/>
        </w:category>
        <w:types>
          <w:type w:val="bbPlcHdr"/>
        </w:types>
        <w:behaviors>
          <w:behavior w:val="content"/>
        </w:behaviors>
        <w:guid w:val="{B8659205-F90E-480E-908A-D101DADEA9EA}"/>
      </w:docPartPr>
      <w:docPartBody>
        <w:p w:rsidR="00FC502A" w:rsidRDefault="0088300A">
          <w:pPr>
            <w:pStyle w:val="0DCBBE7FDB0D4059B52BBE98C9F757AA"/>
          </w:pPr>
          <w:r>
            <w:t>Presenter:</w:t>
          </w:r>
        </w:p>
      </w:docPartBody>
    </w:docPart>
    <w:docPart>
      <w:docPartPr>
        <w:name w:val="01BBFDB6CA21486FB28AD3A0C5BEC5D7"/>
        <w:category>
          <w:name w:val="General"/>
          <w:gallery w:val="placeholder"/>
        </w:category>
        <w:types>
          <w:type w:val="bbPlcHdr"/>
        </w:types>
        <w:behaviors>
          <w:behavior w:val="content"/>
        </w:behaviors>
        <w:guid w:val="{0ADF8494-3C9A-47BF-9435-583E8F28C1E1}"/>
      </w:docPartPr>
      <w:docPartBody>
        <w:p w:rsidR="00FC502A" w:rsidRDefault="0088300A">
          <w:pPr>
            <w:pStyle w:val="01BBFDB6CA21486FB28AD3A0C5BEC5D7"/>
          </w:pPr>
          <w:r>
            <w:t>Discussion:</w:t>
          </w:r>
        </w:p>
      </w:docPartBody>
    </w:docPart>
    <w:docPart>
      <w:docPartPr>
        <w:name w:val="6D8260EA82C6426E94B2C992C3A78B8E"/>
        <w:category>
          <w:name w:val="General"/>
          <w:gallery w:val="placeholder"/>
        </w:category>
        <w:types>
          <w:type w:val="bbPlcHdr"/>
        </w:types>
        <w:behaviors>
          <w:behavior w:val="content"/>
        </w:behaviors>
        <w:guid w:val="{8D635076-FA71-47A3-95D0-10FD4E6AACE0}"/>
      </w:docPartPr>
      <w:docPartBody>
        <w:p w:rsidR="00FC502A" w:rsidRDefault="0088300A">
          <w:pPr>
            <w:pStyle w:val="6D8260EA82C6426E94B2C992C3A78B8E"/>
          </w:pPr>
          <w:r>
            <w:t>Conclusions:</w:t>
          </w:r>
        </w:p>
      </w:docPartBody>
    </w:docPart>
    <w:docPart>
      <w:docPartPr>
        <w:name w:val="A7F013080A1843B996E8DA83C402CC18"/>
        <w:category>
          <w:name w:val="General"/>
          <w:gallery w:val="placeholder"/>
        </w:category>
        <w:types>
          <w:type w:val="bbPlcHdr"/>
        </w:types>
        <w:behaviors>
          <w:behavior w:val="content"/>
        </w:behaviors>
        <w:guid w:val="{517926F6-2BAC-425A-B5B8-A8F15D73E30B}"/>
      </w:docPartPr>
      <w:docPartBody>
        <w:p w:rsidR="00FC502A" w:rsidRDefault="0088300A">
          <w:pPr>
            <w:pStyle w:val="A7F013080A1843B996E8DA83C402CC18"/>
          </w:pPr>
          <w:r>
            <w:t>Action items</w:t>
          </w:r>
        </w:p>
      </w:docPartBody>
    </w:docPart>
    <w:docPart>
      <w:docPartPr>
        <w:name w:val="99D963A3B8EA48699FAFEB50F63862BC"/>
        <w:category>
          <w:name w:val="General"/>
          <w:gallery w:val="placeholder"/>
        </w:category>
        <w:types>
          <w:type w:val="bbPlcHdr"/>
        </w:types>
        <w:behaviors>
          <w:behavior w:val="content"/>
        </w:behaviors>
        <w:guid w:val="{C43CB0A6-DE4F-4916-8972-38C26F02A7C7}"/>
      </w:docPartPr>
      <w:docPartBody>
        <w:p w:rsidR="00FC502A" w:rsidRDefault="0088300A">
          <w:pPr>
            <w:pStyle w:val="99D963A3B8EA48699FAFEB50F63862BC"/>
          </w:pPr>
          <w:r>
            <w:t>Person responsible</w:t>
          </w:r>
        </w:p>
      </w:docPartBody>
    </w:docPart>
    <w:docPart>
      <w:docPartPr>
        <w:name w:val="9EC091802893407FAD445513868CC35C"/>
        <w:category>
          <w:name w:val="General"/>
          <w:gallery w:val="placeholder"/>
        </w:category>
        <w:types>
          <w:type w:val="bbPlcHdr"/>
        </w:types>
        <w:behaviors>
          <w:behavior w:val="content"/>
        </w:behaviors>
        <w:guid w:val="{32A84414-A315-4F43-9B50-50EF31C5BA6C}"/>
      </w:docPartPr>
      <w:docPartBody>
        <w:p w:rsidR="00FC502A" w:rsidRDefault="0088300A">
          <w:pPr>
            <w:pStyle w:val="9EC091802893407FAD445513868CC35C"/>
          </w:pPr>
          <w:r>
            <w:t>Deadline</w:t>
          </w:r>
        </w:p>
      </w:docPartBody>
    </w:docPart>
    <w:docPart>
      <w:docPartPr>
        <w:name w:val="408300976F414CA0A8F174787D029F9C"/>
        <w:category>
          <w:name w:val="General"/>
          <w:gallery w:val="placeholder"/>
        </w:category>
        <w:types>
          <w:type w:val="bbPlcHdr"/>
        </w:types>
        <w:behaviors>
          <w:behavior w:val="content"/>
        </w:behaviors>
        <w:guid w:val="{6794F39B-FA27-4B07-9B80-683E8BEF4CF6}"/>
      </w:docPartPr>
      <w:docPartBody>
        <w:p w:rsidR="00FC502A" w:rsidRDefault="0088300A">
          <w:pPr>
            <w:pStyle w:val="408300976F414CA0A8F174787D029F9C"/>
          </w:pPr>
          <w:r>
            <w:t>Agenda item:</w:t>
          </w:r>
        </w:p>
      </w:docPartBody>
    </w:docPart>
    <w:docPart>
      <w:docPartPr>
        <w:name w:val="2D477FA0ECF04BC68313AADDF5BB0C74"/>
        <w:category>
          <w:name w:val="General"/>
          <w:gallery w:val="placeholder"/>
        </w:category>
        <w:types>
          <w:type w:val="bbPlcHdr"/>
        </w:types>
        <w:behaviors>
          <w:behavior w:val="content"/>
        </w:behaviors>
        <w:guid w:val="{E593568D-A7CD-4615-82B2-5C85C00091E1}"/>
      </w:docPartPr>
      <w:docPartBody>
        <w:p w:rsidR="00FC502A" w:rsidRDefault="0088300A">
          <w:pPr>
            <w:pStyle w:val="2D477FA0ECF04BC68313AADDF5BB0C74"/>
          </w:pPr>
          <w:r>
            <w:t>Presenter:</w:t>
          </w:r>
        </w:p>
      </w:docPartBody>
    </w:docPart>
    <w:docPart>
      <w:docPartPr>
        <w:name w:val="A10966A758154DE6AA4C51D9A1501255"/>
        <w:category>
          <w:name w:val="General"/>
          <w:gallery w:val="placeholder"/>
        </w:category>
        <w:types>
          <w:type w:val="bbPlcHdr"/>
        </w:types>
        <w:behaviors>
          <w:behavior w:val="content"/>
        </w:behaviors>
        <w:guid w:val="{9FECA1FC-233E-49DC-9B73-51ADCB96FCCD}"/>
      </w:docPartPr>
      <w:docPartBody>
        <w:p w:rsidR="00FC502A" w:rsidRDefault="0088300A">
          <w:pPr>
            <w:pStyle w:val="A10966A758154DE6AA4C51D9A1501255"/>
          </w:pPr>
          <w:r>
            <w:t>Discussion:</w:t>
          </w:r>
        </w:p>
      </w:docPartBody>
    </w:docPart>
    <w:docPart>
      <w:docPartPr>
        <w:name w:val="8C2B53A99F9D4C71877F698E9858A75E"/>
        <w:category>
          <w:name w:val="General"/>
          <w:gallery w:val="placeholder"/>
        </w:category>
        <w:types>
          <w:type w:val="bbPlcHdr"/>
        </w:types>
        <w:behaviors>
          <w:behavior w:val="content"/>
        </w:behaviors>
        <w:guid w:val="{4DE258BA-CAA3-459D-857B-8036007ED7A0}"/>
      </w:docPartPr>
      <w:docPartBody>
        <w:p w:rsidR="00FC502A" w:rsidRDefault="0088300A">
          <w:pPr>
            <w:pStyle w:val="8C2B53A99F9D4C71877F698E9858A75E"/>
          </w:pPr>
          <w:r>
            <w:t>Conclusions:</w:t>
          </w:r>
        </w:p>
      </w:docPartBody>
    </w:docPart>
    <w:docPart>
      <w:docPartPr>
        <w:name w:val="BFE26D5CFD3744BC88543D9C254466B2"/>
        <w:category>
          <w:name w:val="General"/>
          <w:gallery w:val="placeholder"/>
        </w:category>
        <w:types>
          <w:type w:val="bbPlcHdr"/>
        </w:types>
        <w:behaviors>
          <w:behavior w:val="content"/>
        </w:behaviors>
        <w:guid w:val="{030A49F4-C44E-4F17-AF2D-F3ACC9920090}"/>
      </w:docPartPr>
      <w:docPartBody>
        <w:p w:rsidR="00FC502A" w:rsidRDefault="0088300A">
          <w:pPr>
            <w:pStyle w:val="BFE26D5CFD3744BC88543D9C254466B2"/>
          </w:pPr>
          <w:r>
            <w:t>Enter conclusions here.</w:t>
          </w:r>
        </w:p>
      </w:docPartBody>
    </w:docPart>
    <w:docPart>
      <w:docPartPr>
        <w:name w:val="AEE2B888807442EFA2F3CFFAA6407571"/>
        <w:category>
          <w:name w:val="General"/>
          <w:gallery w:val="placeholder"/>
        </w:category>
        <w:types>
          <w:type w:val="bbPlcHdr"/>
        </w:types>
        <w:behaviors>
          <w:behavior w:val="content"/>
        </w:behaviors>
        <w:guid w:val="{B6D06AB0-4FEF-455F-9EE7-68E7E4256AA5}"/>
      </w:docPartPr>
      <w:docPartBody>
        <w:p w:rsidR="00FC502A" w:rsidRDefault="0088300A">
          <w:pPr>
            <w:pStyle w:val="AEE2B888807442EFA2F3CFFAA6407571"/>
          </w:pPr>
          <w:r>
            <w:t>Action items</w:t>
          </w:r>
        </w:p>
      </w:docPartBody>
    </w:docPart>
    <w:docPart>
      <w:docPartPr>
        <w:name w:val="5FD9F3F538F54B49935F3AF8A6EAD65E"/>
        <w:category>
          <w:name w:val="General"/>
          <w:gallery w:val="placeholder"/>
        </w:category>
        <w:types>
          <w:type w:val="bbPlcHdr"/>
        </w:types>
        <w:behaviors>
          <w:behavior w:val="content"/>
        </w:behaviors>
        <w:guid w:val="{1C85A81E-B3B0-444B-8A2F-E6F048BD41B3}"/>
      </w:docPartPr>
      <w:docPartBody>
        <w:p w:rsidR="00FC502A" w:rsidRDefault="0088300A">
          <w:pPr>
            <w:pStyle w:val="5FD9F3F538F54B49935F3AF8A6EAD65E"/>
          </w:pPr>
          <w:r>
            <w:t>Person responsible</w:t>
          </w:r>
        </w:p>
      </w:docPartBody>
    </w:docPart>
    <w:docPart>
      <w:docPartPr>
        <w:name w:val="890F9CDDF53D464EBC429E01B76E9A62"/>
        <w:category>
          <w:name w:val="General"/>
          <w:gallery w:val="placeholder"/>
        </w:category>
        <w:types>
          <w:type w:val="bbPlcHdr"/>
        </w:types>
        <w:behaviors>
          <w:behavior w:val="content"/>
        </w:behaviors>
        <w:guid w:val="{D168F1EE-7CF8-4EB7-B648-7534A5D6C0E3}"/>
      </w:docPartPr>
      <w:docPartBody>
        <w:p w:rsidR="00FC502A" w:rsidRDefault="0088300A">
          <w:pPr>
            <w:pStyle w:val="890F9CDDF53D464EBC429E01B76E9A62"/>
          </w:pPr>
          <w:r>
            <w:t>Deadline</w:t>
          </w:r>
        </w:p>
      </w:docPartBody>
    </w:docPart>
    <w:docPart>
      <w:docPartPr>
        <w:name w:val="C6B71D32BEAB4FC7839BB870B94B0C53"/>
        <w:category>
          <w:name w:val="General"/>
          <w:gallery w:val="placeholder"/>
        </w:category>
        <w:types>
          <w:type w:val="bbPlcHdr"/>
        </w:types>
        <w:behaviors>
          <w:behavior w:val="content"/>
        </w:behaviors>
        <w:guid w:val="{90F21339-2D7E-4DFE-B1A7-A45FA63C12D1}"/>
      </w:docPartPr>
      <w:docPartBody>
        <w:p w:rsidR="00FC502A" w:rsidRDefault="0088300A">
          <w:pPr>
            <w:pStyle w:val="C6B71D32BEAB4FC7839BB870B94B0C53"/>
          </w:pPr>
          <w:r>
            <w:t>Other Information</w:t>
          </w:r>
        </w:p>
      </w:docPartBody>
    </w:docPart>
    <w:docPart>
      <w:docPartPr>
        <w:name w:val="AF061B5F7E8D4EA4BBEF5A38AF130B71"/>
        <w:category>
          <w:name w:val="General"/>
          <w:gallery w:val="placeholder"/>
        </w:category>
        <w:types>
          <w:type w:val="bbPlcHdr"/>
        </w:types>
        <w:behaviors>
          <w:behavior w:val="content"/>
        </w:behaviors>
        <w:guid w:val="{47C72AA0-969B-45DE-8B67-DA0398142177}"/>
      </w:docPartPr>
      <w:docPartBody>
        <w:p w:rsidR="00FC502A" w:rsidRDefault="0088300A">
          <w:pPr>
            <w:pStyle w:val="AF061B5F7E8D4EA4BBEF5A38AF130B71"/>
          </w:pPr>
          <w:r>
            <w:t>Observers:</w:t>
          </w:r>
        </w:p>
      </w:docPartBody>
    </w:docPart>
    <w:docPart>
      <w:docPartPr>
        <w:name w:val="4303249D99AA4BF5A97009318E6A9A72"/>
        <w:category>
          <w:name w:val="General"/>
          <w:gallery w:val="placeholder"/>
        </w:category>
        <w:types>
          <w:type w:val="bbPlcHdr"/>
        </w:types>
        <w:behaviors>
          <w:behavior w:val="content"/>
        </w:behaviors>
        <w:guid w:val="{682E58CC-CC3D-45B2-94EC-FC88A46A7E4D}"/>
      </w:docPartPr>
      <w:docPartBody>
        <w:p w:rsidR="00FC502A" w:rsidRDefault="0088300A">
          <w:pPr>
            <w:pStyle w:val="4303249D99AA4BF5A97009318E6A9A72"/>
          </w:pPr>
          <w:r>
            <w:t>Resources:</w:t>
          </w:r>
        </w:p>
      </w:docPartBody>
    </w:docPart>
    <w:docPart>
      <w:docPartPr>
        <w:name w:val="7904A009FB8049999BEEDB2834BD0BF7"/>
        <w:category>
          <w:name w:val="General"/>
          <w:gallery w:val="placeholder"/>
        </w:category>
        <w:types>
          <w:type w:val="bbPlcHdr"/>
        </w:types>
        <w:behaviors>
          <w:behavior w:val="content"/>
        </w:behaviors>
        <w:guid w:val="{27C0E880-6699-41C6-A234-6AFFB51F0C69}"/>
      </w:docPartPr>
      <w:docPartBody>
        <w:p w:rsidR="00FC502A" w:rsidRDefault="0088300A">
          <w:pPr>
            <w:pStyle w:val="7904A009FB8049999BEEDB2834BD0BF7"/>
          </w:pPr>
          <w:r>
            <w:t>Special notes:</w:t>
          </w:r>
        </w:p>
      </w:docPartBody>
    </w:docPart>
    <w:docPart>
      <w:docPartPr>
        <w:name w:val="F894226E162C4A5293A73375D17C1AB0"/>
        <w:category>
          <w:name w:val="General"/>
          <w:gallery w:val="placeholder"/>
        </w:category>
        <w:types>
          <w:type w:val="bbPlcHdr"/>
        </w:types>
        <w:behaviors>
          <w:behavior w:val="content"/>
        </w:behaviors>
        <w:guid w:val="{B7D0B0A7-6519-4415-BEEB-2F1D280480F2}"/>
      </w:docPartPr>
      <w:docPartBody>
        <w:p w:rsidR="00FC502A" w:rsidRDefault="0088300A">
          <w:pPr>
            <w:pStyle w:val="F894226E162C4A5293A73375D17C1AB0"/>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0A"/>
    <w:rsid w:val="0088300A"/>
    <w:rsid w:val="00F711D3"/>
    <w:rsid w:val="00FC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61979F67439FA939443DC675E8A7">
    <w:name w:val="BB9261979F67439FA939443DC675E8A7"/>
  </w:style>
  <w:style w:type="paragraph" w:customStyle="1" w:styleId="FA58757D98574203B3CED5C5CEBFDD22">
    <w:name w:val="FA58757D98574203B3CED5C5CEBFDD22"/>
  </w:style>
  <w:style w:type="paragraph" w:customStyle="1" w:styleId="FB6ECE3B156D460B97AD0008F42A2E78">
    <w:name w:val="FB6ECE3B156D460B97AD0008F42A2E78"/>
  </w:style>
  <w:style w:type="paragraph" w:customStyle="1" w:styleId="E8D6B8E3B4F24A01BD942A6600E1BBD1">
    <w:name w:val="E8D6B8E3B4F24A01BD942A6600E1BBD1"/>
  </w:style>
  <w:style w:type="paragraph" w:customStyle="1" w:styleId="5645F676E3054CC6BF2296C025868054">
    <w:name w:val="5645F676E3054CC6BF2296C025868054"/>
  </w:style>
  <w:style w:type="paragraph" w:customStyle="1" w:styleId="8B9BFCE568434CB58814F41FF152FC95">
    <w:name w:val="8B9BFCE568434CB58814F41FF152FC95"/>
  </w:style>
  <w:style w:type="paragraph" w:customStyle="1" w:styleId="F8F3B1D5DA5C4EEABBBBD271B1F1579B">
    <w:name w:val="F8F3B1D5DA5C4EEABBBBD271B1F1579B"/>
  </w:style>
  <w:style w:type="paragraph" w:customStyle="1" w:styleId="A236E650DD174567ADE8AFC3A8437D17">
    <w:name w:val="A236E650DD174567ADE8AFC3A8437D17"/>
  </w:style>
  <w:style w:type="paragraph" w:customStyle="1" w:styleId="C50B06D9276747338DA420CA532C68CD">
    <w:name w:val="C50B06D9276747338DA420CA532C68CD"/>
  </w:style>
  <w:style w:type="paragraph" w:customStyle="1" w:styleId="12B6F6444A714415803CC8EA5900098C">
    <w:name w:val="12B6F6444A714415803CC8EA5900098C"/>
  </w:style>
  <w:style w:type="paragraph" w:customStyle="1" w:styleId="DAC1609BF527447AB0EAAD71C5624600">
    <w:name w:val="DAC1609BF527447AB0EAAD71C5624600"/>
  </w:style>
  <w:style w:type="paragraph" w:customStyle="1" w:styleId="ECFF1629E9AA4367B9C8AC3E5917537C">
    <w:name w:val="ECFF1629E9AA4367B9C8AC3E5917537C"/>
  </w:style>
  <w:style w:type="paragraph" w:customStyle="1" w:styleId="54B66845DB594151971B4271A8999682">
    <w:name w:val="54B66845DB594151971B4271A8999682"/>
  </w:style>
  <w:style w:type="paragraph" w:customStyle="1" w:styleId="90F5716E3EE1448387FC58EC4BEF5EBD">
    <w:name w:val="90F5716E3EE1448387FC58EC4BEF5EBD"/>
  </w:style>
  <w:style w:type="paragraph" w:customStyle="1" w:styleId="1F81DF63A97D4B27B4D808B8AF3E9E25">
    <w:name w:val="1F81DF63A97D4B27B4D808B8AF3E9E25"/>
  </w:style>
  <w:style w:type="paragraph" w:customStyle="1" w:styleId="C5ACF083A9F64DDD954314AFA04D366C">
    <w:name w:val="C5ACF083A9F64DDD954314AFA04D366C"/>
  </w:style>
  <w:style w:type="paragraph" w:customStyle="1" w:styleId="23D5695D0F7143AD881D0586A6128E26">
    <w:name w:val="23D5695D0F7143AD881D0586A6128E26"/>
  </w:style>
  <w:style w:type="paragraph" w:customStyle="1" w:styleId="6D78085C6A5C4FD4A84EA1C60E39FE01">
    <w:name w:val="6D78085C6A5C4FD4A84EA1C60E39FE01"/>
  </w:style>
  <w:style w:type="paragraph" w:customStyle="1" w:styleId="5900FFB48FAA493389CADE972840A382">
    <w:name w:val="5900FFB48FAA493389CADE972840A382"/>
  </w:style>
  <w:style w:type="paragraph" w:customStyle="1" w:styleId="92B9284BC7D04FCD954A3D8E5EBC97A5">
    <w:name w:val="92B9284BC7D04FCD954A3D8E5EBC97A5"/>
  </w:style>
  <w:style w:type="paragraph" w:customStyle="1" w:styleId="C83E1524BEDD4A89A5E7E59510DB70E2">
    <w:name w:val="C83E1524BEDD4A89A5E7E59510DB70E2"/>
  </w:style>
  <w:style w:type="paragraph" w:customStyle="1" w:styleId="9040E4B99B8D4E439B958201C7EC8C94">
    <w:name w:val="9040E4B99B8D4E439B958201C7EC8C94"/>
  </w:style>
  <w:style w:type="paragraph" w:customStyle="1" w:styleId="3AA9E9C1AC2045EAB280A67DECAD0A15">
    <w:name w:val="3AA9E9C1AC2045EAB280A67DECAD0A15"/>
  </w:style>
  <w:style w:type="paragraph" w:customStyle="1" w:styleId="644E306027FE48BDA7FFA7E57B76E50A">
    <w:name w:val="644E306027FE48BDA7FFA7E57B76E50A"/>
  </w:style>
  <w:style w:type="paragraph" w:customStyle="1" w:styleId="C57351AAAA9E4CD98E12C95E8BDA2054">
    <w:name w:val="C57351AAAA9E4CD98E12C95E8BDA2054"/>
  </w:style>
  <w:style w:type="paragraph" w:customStyle="1" w:styleId="3759F6BF2B4C4CC2B7255D5B6FBB2A91">
    <w:name w:val="3759F6BF2B4C4CC2B7255D5B6FBB2A91"/>
  </w:style>
  <w:style w:type="paragraph" w:customStyle="1" w:styleId="425367AF2C7F476CB20ADAA208D7CF89">
    <w:name w:val="425367AF2C7F476CB20ADAA208D7CF89"/>
  </w:style>
  <w:style w:type="paragraph" w:customStyle="1" w:styleId="DFF35CE89A804FE9B6EA615366EC6495">
    <w:name w:val="DFF35CE89A804FE9B6EA615366EC6495"/>
  </w:style>
  <w:style w:type="paragraph" w:customStyle="1" w:styleId="A70FC0F65F6643A5905EF6C446455EBA">
    <w:name w:val="A70FC0F65F6643A5905EF6C446455EBA"/>
  </w:style>
  <w:style w:type="paragraph" w:customStyle="1" w:styleId="4CD356351765470D94C13E6A73B577F7">
    <w:name w:val="4CD356351765470D94C13E6A73B577F7"/>
  </w:style>
  <w:style w:type="paragraph" w:customStyle="1" w:styleId="92F4C35168B342F9B3FBC1045ED901E0">
    <w:name w:val="92F4C35168B342F9B3FBC1045ED901E0"/>
  </w:style>
  <w:style w:type="paragraph" w:customStyle="1" w:styleId="F8E82AD514B44F95B164754DA1997898">
    <w:name w:val="F8E82AD514B44F95B164754DA1997898"/>
  </w:style>
  <w:style w:type="paragraph" w:customStyle="1" w:styleId="C8F7EB04C16C4AD483F40023D51C4734">
    <w:name w:val="C8F7EB04C16C4AD483F40023D51C4734"/>
  </w:style>
  <w:style w:type="paragraph" w:customStyle="1" w:styleId="4AD907733ECF42CFA24A4ADF99F80425">
    <w:name w:val="4AD907733ECF42CFA24A4ADF99F80425"/>
  </w:style>
  <w:style w:type="paragraph" w:customStyle="1" w:styleId="57DE3F62885B4E8CB8413F66CDA7E777">
    <w:name w:val="57DE3F62885B4E8CB8413F66CDA7E777"/>
  </w:style>
  <w:style w:type="paragraph" w:customStyle="1" w:styleId="9A71B6ACD24A4E7DB6692BF8D676E02F">
    <w:name w:val="9A71B6ACD24A4E7DB6692BF8D676E02F"/>
  </w:style>
  <w:style w:type="paragraph" w:customStyle="1" w:styleId="3D955A6D237F4E8C8FBD3FFF7597968F">
    <w:name w:val="3D955A6D237F4E8C8FBD3FFF7597968F"/>
  </w:style>
  <w:style w:type="paragraph" w:customStyle="1" w:styleId="B46A2D7BE99B492C8798CDE27A2691BB">
    <w:name w:val="B46A2D7BE99B492C8798CDE27A2691BB"/>
  </w:style>
  <w:style w:type="paragraph" w:customStyle="1" w:styleId="6CFF2F975D1D42F6B0EC69A2477DAF79">
    <w:name w:val="6CFF2F975D1D42F6B0EC69A2477DAF79"/>
  </w:style>
  <w:style w:type="paragraph" w:customStyle="1" w:styleId="4C5FBA431E5D4C56B23D452A6FF492D4">
    <w:name w:val="4C5FBA431E5D4C56B23D452A6FF492D4"/>
  </w:style>
  <w:style w:type="paragraph" w:customStyle="1" w:styleId="ED216475DF7B4148B7C06C100AFA7316">
    <w:name w:val="ED216475DF7B4148B7C06C100AFA7316"/>
  </w:style>
  <w:style w:type="paragraph" w:customStyle="1" w:styleId="DE92D2368EB548BD90D6CE976CD3AC6C">
    <w:name w:val="DE92D2368EB548BD90D6CE976CD3AC6C"/>
  </w:style>
  <w:style w:type="paragraph" w:customStyle="1" w:styleId="EF84942B06AD4AC5A16CD55FACE48D03">
    <w:name w:val="EF84942B06AD4AC5A16CD55FACE48D03"/>
  </w:style>
  <w:style w:type="paragraph" w:customStyle="1" w:styleId="0DCBBE7FDB0D4059B52BBE98C9F757AA">
    <w:name w:val="0DCBBE7FDB0D4059B52BBE98C9F757AA"/>
  </w:style>
  <w:style w:type="paragraph" w:customStyle="1" w:styleId="6530F3E60A5643AB99B4A59BB4CEAE7D">
    <w:name w:val="6530F3E60A5643AB99B4A59BB4CEAE7D"/>
  </w:style>
  <w:style w:type="paragraph" w:customStyle="1" w:styleId="01BBFDB6CA21486FB28AD3A0C5BEC5D7">
    <w:name w:val="01BBFDB6CA21486FB28AD3A0C5BEC5D7"/>
  </w:style>
  <w:style w:type="paragraph" w:customStyle="1" w:styleId="D46D8E09A14E493EBE63240C7FC51982">
    <w:name w:val="D46D8E09A14E493EBE63240C7FC51982"/>
  </w:style>
  <w:style w:type="paragraph" w:customStyle="1" w:styleId="6D8260EA82C6426E94B2C992C3A78B8E">
    <w:name w:val="6D8260EA82C6426E94B2C992C3A78B8E"/>
  </w:style>
  <w:style w:type="paragraph" w:customStyle="1" w:styleId="B6B1A480E59E40E384984F96EC145BBA">
    <w:name w:val="B6B1A480E59E40E384984F96EC145BBA"/>
  </w:style>
  <w:style w:type="paragraph" w:customStyle="1" w:styleId="A7F013080A1843B996E8DA83C402CC18">
    <w:name w:val="A7F013080A1843B996E8DA83C402CC18"/>
  </w:style>
  <w:style w:type="paragraph" w:customStyle="1" w:styleId="99D963A3B8EA48699FAFEB50F63862BC">
    <w:name w:val="99D963A3B8EA48699FAFEB50F63862BC"/>
  </w:style>
  <w:style w:type="paragraph" w:customStyle="1" w:styleId="9EC091802893407FAD445513868CC35C">
    <w:name w:val="9EC091802893407FAD445513868CC35C"/>
  </w:style>
  <w:style w:type="paragraph" w:customStyle="1" w:styleId="FC67AE1CDB58415FA0F1BA8EC6488F5F">
    <w:name w:val="FC67AE1CDB58415FA0F1BA8EC6488F5F"/>
  </w:style>
  <w:style w:type="paragraph" w:customStyle="1" w:styleId="FC83BEC78B234207BA3C1BAAB5B213A2">
    <w:name w:val="FC83BEC78B234207BA3C1BAAB5B213A2"/>
  </w:style>
  <w:style w:type="paragraph" w:customStyle="1" w:styleId="8B48E8C67E114CF790028299D079CC8F">
    <w:name w:val="8B48E8C67E114CF790028299D079CC8F"/>
  </w:style>
  <w:style w:type="paragraph" w:customStyle="1" w:styleId="B12D16BAE83B478AA5A242799307E57F">
    <w:name w:val="B12D16BAE83B478AA5A242799307E57F"/>
  </w:style>
  <w:style w:type="paragraph" w:customStyle="1" w:styleId="C1FB5B0940C04357BA7B7EB4AB7910FF">
    <w:name w:val="C1FB5B0940C04357BA7B7EB4AB7910FF"/>
  </w:style>
  <w:style w:type="paragraph" w:customStyle="1" w:styleId="F7C63EF92C1B4B75A89EAC0757B24F48">
    <w:name w:val="F7C63EF92C1B4B75A89EAC0757B24F48"/>
  </w:style>
  <w:style w:type="paragraph" w:customStyle="1" w:styleId="520ACCEE71944D27A1287E8B2C92F4C3">
    <w:name w:val="520ACCEE71944D27A1287E8B2C92F4C3"/>
  </w:style>
  <w:style w:type="paragraph" w:customStyle="1" w:styleId="6EFC67CB94F945719642E4FF97CD17AF">
    <w:name w:val="6EFC67CB94F945719642E4FF97CD17AF"/>
  </w:style>
  <w:style w:type="paragraph" w:customStyle="1" w:styleId="17A59300122D44548715DE20066D16D7">
    <w:name w:val="17A59300122D44548715DE20066D16D7"/>
  </w:style>
  <w:style w:type="paragraph" w:customStyle="1" w:styleId="408300976F414CA0A8F174787D029F9C">
    <w:name w:val="408300976F414CA0A8F174787D029F9C"/>
  </w:style>
  <w:style w:type="paragraph" w:customStyle="1" w:styleId="920B1C7CE37B4BC1851A78C4EDC80063">
    <w:name w:val="920B1C7CE37B4BC1851A78C4EDC80063"/>
  </w:style>
  <w:style w:type="paragraph" w:customStyle="1" w:styleId="2D477FA0ECF04BC68313AADDF5BB0C74">
    <w:name w:val="2D477FA0ECF04BC68313AADDF5BB0C74"/>
  </w:style>
  <w:style w:type="paragraph" w:customStyle="1" w:styleId="170872D9D8A949BA9228317D9A6CF41E">
    <w:name w:val="170872D9D8A949BA9228317D9A6CF41E"/>
  </w:style>
  <w:style w:type="paragraph" w:customStyle="1" w:styleId="A10966A758154DE6AA4C51D9A1501255">
    <w:name w:val="A10966A758154DE6AA4C51D9A1501255"/>
  </w:style>
  <w:style w:type="paragraph" w:customStyle="1" w:styleId="17DD19D311F94A28B52B840E5C980565">
    <w:name w:val="17DD19D311F94A28B52B840E5C980565"/>
  </w:style>
  <w:style w:type="paragraph" w:customStyle="1" w:styleId="8C2B53A99F9D4C71877F698E9858A75E">
    <w:name w:val="8C2B53A99F9D4C71877F698E9858A75E"/>
  </w:style>
  <w:style w:type="paragraph" w:customStyle="1" w:styleId="BFE26D5CFD3744BC88543D9C254466B2">
    <w:name w:val="BFE26D5CFD3744BC88543D9C254466B2"/>
  </w:style>
  <w:style w:type="paragraph" w:customStyle="1" w:styleId="AEE2B888807442EFA2F3CFFAA6407571">
    <w:name w:val="AEE2B888807442EFA2F3CFFAA6407571"/>
  </w:style>
  <w:style w:type="paragraph" w:customStyle="1" w:styleId="5FD9F3F538F54B49935F3AF8A6EAD65E">
    <w:name w:val="5FD9F3F538F54B49935F3AF8A6EAD65E"/>
  </w:style>
  <w:style w:type="paragraph" w:customStyle="1" w:styleId="890F9CDDF53D464EBC429E01B76E9A62">
    <w:name w:val="890F9CDDF53D464EBC429E01B76E9A62"/>
  </w:style>
  <w:style w:type="paragraph" w:customStyle="1" w:styleId="6DFFE064BB444C17AA5A46AF21CCCBDC">
    <w:name w:val="6DFFE064BB444C17AA5A46AF21CCCBDC"/>
  </w:style>
  <w:style w:type="paragraph" w:customStyle="1" w:styleId="50672A226ADD44DEBDB0600702176865">
    <w:name w:val="50672A226ADD44DEBDB0600702176865"/>
  </w:style>
  <w:style w:type="paragraph" w:customStyle="1" w:styleId="8F617B7FEB9747239BA38E09A703AEE8">
    <w:name w:val="8F617B7FEB9747239BA38E09A703AEE8"/>
  </w:style>
  <w:style w:type="paragraph" w:customStyle="1" w:styleId="7D7FA540C8BE4E81B9C9E7BF12C0D277">
    <w:name w:val="7D7FA540C8BE4E81B9C9E7BF12C0D277"/>
  </w:style>
  <w:style w:type="paragraph" w:customStyle="1" w:styleId="EF44E0B446754E66805A2A74C7B5EA57">
    <w:name w:val="EF44E0B446754E66805A2A74C7B5EA57"/>
  </w:style>
  <w:style w:type="paragraph" w:customStyle="1" w:styleId="54AC7276096644FFA492DFA4B1648599">
    <w:name w:val="54AC7276096644FFA492DFA4B1648599"/>
  </w:style>
  <w:style w:type="paragraph" w:customStyle="1" w:styleId="4DFCEB710CB446A0899BE1BA48A0C1F4">
    <w:name w:val="4DFCEB710CB446A0899BE1BA48A0C1F4"/>
  </w:style>
  <w:style w:type="paragraph" w:customStyle="1" w:styleId="0F9EEE043B35427BAC22152176E0714D">
    <w:name w:val="0F9EEE043B35427BAC22152176E0714D"/>
  </w:style>
  <w:style w:type="paragraph" w:customStyle="1" w:styleId="0B9D5D0137C3456FB8A096CF6996AB2F">
    <w:name w:val="0B9D5D0137C3456FB8A096CF6996AB2F"/>
  </w:style>
  <w:style w:type="paragraph" w:customStyle="1" w:styleId="C6B71D32BEAB4FC7839BB870B94B0C53">
    <w:name w:val="C6B71D32BEAB4FC7839BB870B94B0C53"/>
  </w:style>
  <w:style w:type="paragraph" w:customStyle="1" w:styleId="AF061B5F7E8D4EA4BBEF5A38AF130B71">
    <w:name w:val="AF061B5F7E8D4EA4BBEF5A38AF130B71"/>
  </w:style>
  <w:style w:type="paragraph" w:customStyle="1" w:styleId="26318A6A165C45E6A48DDC6CF24F8622">
    <w:name w:val="26318A6A165C45E6A48DDC6CF24F8622"/>
  </w:style>
  <w:style w:type="paragraph" w:customStyle="1" w:styleId="4303249D99AA4BF5A97009318E6A9A72">
    <w:name w:val="4303249D99AA4BF5A97009318E6A9A72"/>
  </w:style>
  <w:style w:type="paragraph" w:customStyle="1" w:styleId="B5A4A1F1868947BAA71EF689961A7623">
    <w:name w:val="B5A4A1F1868947BAA71EF689961A7623"/>
  </w:style>
  <w:style w:type="paragraph" w:customStyle="1" w:styleId="7904A009FB8049999BEEDB2834BD0BF7">
    <w:name w:val="7904A009FB8049999BEEDB2834BD0BF7"/>
  </w:style>
  <w:style w:type="paragraph" w:customStyle="1" w:styleId="F894226E162C4A5293A73375D17C1AB0">
    <w:name w:val="F894226E162C4A5293A73375D17C1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YWCC 307 meeting minutes.dotx</Template>
  <TotalTime>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O'Connor</dc:creator>
  <cp:keywords/>
  <dc:description/>
  <cp:lastModifiedBy>Sean O'Connor</cp:lastModifiedBy>
  <cp:revision>2</cp:revision>
  <dcterms:created xsi:type="dcterms:W3CDTF">2022-04-05T22:32:00Z</dcterms:created>
  <dcterms:modified xsi:type="dcterms:W3CDTF">2022-04-05T22:32:00Z</dcterms:modified>
  <cp:version/>
</cp:coreProperties>
</file>